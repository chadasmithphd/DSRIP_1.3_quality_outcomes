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21.png" ContentType="image/png"/>
  <Override PartName="/word/media/rId133.png" ContentType="image/png"/>
  <Override PartName="/word/media/rId13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Chapter</w:t>
      </w:r>
      <w:r>
        <w:t xml:space="preserve"> </w:t>
      </w:r>
      <w:r>
        <w:t xml:space="preserve">Updates</w:t>
      </w:r>
    </w:p>
    <w:p>
      <w:pPr>
        <w:pStyle w:val="Date"/>
      </w:pPr>
      <w:r>
        <w:t xml:space="preserve">2023-10-06</w:t>
      </w:r>
    </w:p>
    <w:p>
      <w:pPr>
        <w:numPr>
          <w:ilvl w:val="0"/>
          <w:numId w:val="1001"/>
        </w:numPr>
        <w:pStyle w:val="Compact"/>
      </w:pPr>
      <w:r>
        <w:t xml:space="preserve">☒ Get correct gray</w:t>
      </w:r>
    </w:p>
    <w:p>
      <w:pPr>
        <w:numPr>
          <w:ilvl w:val="0"/>
          <w:numId w:val="1001"/>
        </w:numPr>
        <w:pStyle w:val="Compact"/>
      </w:pPr>
      <w:r>
        <w:t xml:space="preserve">☐ Color pallete</w:t>
      </w:r>
    </w:p>
    <w:p>
      <w:pPr>
        <w:numPr>
          <w:ilvl w:val="0"/>
          <w:numId w:val="1001"/>
        </w:numPr>
        <w:pStyle w:val="Compact"/>
      </w:pPr>
      <w:r>
        <w:t xml:space="preserve">☐ Test with theme</w:t>
      </w:r>
    </w:p>
    <w:p>
      <w:pPr>
        <w:numPr>
          <w:ilvl w:val="0"/>
          <w:numId w:val="1001"/>
        </w:numPr>
        <w:pStyle w:val="Compact"/>
      </w:pPr>
      <w:r>
        <w:t xml:space="preserve">☐ Verify dates and years are correct</w:t>
      </w:r>
    </w:p>
    <w:p>
      <w:pPr>
        <w:numPr>
          <w:ilvl w:val="0"/>
          <w:numId w:val="1001"/>
        </w:numPr>
        <w:pStyle w:val="Compact"/>
      </w:pPr>
      <w:r>
        <w:t xml:space="preserve">☐ check table rounding</w:t>
      </w:r>
    </w:p>
    <w:p>
      <w:pPr>
        <w:numPr>
          <w:ilvl w:val="0"/>
          <w:numId w:val="1001"/>
        </w:numPr>
        <w:pStyle w:val="Compact"/>
      </w:pPr>
      <w:r>
        <w:t xml:space="preserve">☐ check table when missing</w:t>
      </w:r>
    </w:p>
    <w:p>
      <w:pPr>
        <w:numPr>
          <w:ilvl w:val="0"/>
          <w:numId w:val="1001"/>
        </w:numPr>
        <w:pStyle w:val="Compact"/>
      </w:pPr>
      <w:r>
        <w:t xml:space="preserve">☐ find franchescas tables</w:t>
      </w:r>
    </w:p>
    <w:p>
      <w:pPr>
        <w:numPr>
          <w:ilvl w:val="0"/>
          <w:numId w:val="1001"/>
        </w:numPr>
        <w:pStyle w:val="Compact"/>
      </w:pPr>
      <w:r>
        <w:t xml:space="preserve">☐ Need to add oeq.R from APM to emiilys path</w:t>
      </w:r>
    </w:p>
    <w:p>
      <w:pPr>
        <w:numPr>
          <w:ilvl w:val="0"/>
          <w:numId w:val="1001"/>
        </w:numPr>
        <w:pStyle w:val="Compact"/>
      </w:pPr>
      <w:r>
        <w:t xml:space="preserve">☐ can i add a line above texas in the rhp participation</w:t>
      </w:r>
    </w:p>
    <w:bookmarkStart w:id="20" w:name="X7d803e3021cac99bfe1d7f17bcede8d9c373691"/>
    <w:p>
      <w:pPr>
        <w:pStyle w:val="Heading6"/>
      </w:pPr>
      <w:r>
        <w:t xml:space="preserve">Table II.7 RHP participation rates by year</w:t>
      </w:r>
    </w:p>
    <w:p>
      <w:pPr>
        <w:pStyle w:val="SourceCode"/>
      </w:pPr>
      <w:r>
        <w:rPr>
          <w:rStyle w:val="NormalTok"/>
        </w:rPr>
        <w:t xml:space="preserve">part_rate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85.0%(17)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95.0%(19)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80.0%(12)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66.7%(10)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86.7%(13)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76.0%(19)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72.0%(18)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81.2%(13)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37.5%(6)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90.0%(9)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50.0%(5)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77.3%(17)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72.7%(16)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58.3%(7)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59.1%(13)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86.4%(19)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95.5%(21)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95.8%(23)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78.6%(11)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92.9%(13)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73.5%(25)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64.7%(22)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88.2%(30)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76.9%(10)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84.6%(11)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87.5%(7)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62.5%(5)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71.4%(5)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85.7%(6)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91.7%(11)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81.8%(9)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90.9%(10)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75.0%(3)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25.0%(1)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100.0%(4)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77.9%(226)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71.7%(208)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89.3%(259)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290</w:t>
            </w:r>
          </w:p>
        </w:tc>
      </w:tr>
    </w:tbl>
    <w:bookmarkEnd w:id="20"/>
    <w:bookmarkStart w:id="24" w:name="figure-ii.3.-strength-of-network-ties"/>
    <w:p>
      <w:pPr>
        <w:pStyle w:val="Heading6"/>
      </w:pPr>
      <w:r>
        <w:t xml:space="preserve">Figure II.3. Strength of network ties</w:t>
      </w:r>
    </w:p>
    <w:p>
      <w:pPr>
        <w:pStyle w:val="FirstParagraph"/>
      </w:pPr>
      <w:r>
        <w:t xml:space="preserve">(Measure 1.1.3 - Density)</w:t>
      </w:r>
    </w:p>
    <w:p>
      <w:pPr>
        <w:pStyle w:val="SourceCode"/>
      </w:pPr>
      <w:r>
        <w:rPr>
          <w:rStyle w:val="NormalTok"/>
        </w:rPr>
        <w:t xml:space="preserve">dpm113denplot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Xd6ac66f9b6cfa9374052a87ed115f9058458016"/>
    <w:p>
      <w:pPr>
        <w:pStyle w:val="Heading6"/>
      </w:pPr>
      <w:r>
        <w:t xml:space="preserve">Figure II.4. Average density of network ties</w:t>
      </w:r>
    </w:p>
    <w:p>
      <w:pPr>
        <w:pStyle w:val="FirstParagraph"/>
      </w:pPr>
      <w:r>
        <w:t xml:space="preserve">(JSD, RS, DSA)</w:t>
      </w:r>
    </w:p>
    <w:p>
      <w:pPr>
        <w:pStyle w:val="SourceCode"/>
      </w:pPr>
      <w:r>
        <w:rPr>
          <w:rStyle w:val="NormalTok"/>
        </w:rPr>
        <w:t xml:space="preserve">dpm114jsdplot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dpm114dsaplot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4" w:name="X0663f54eee4520e57ae36db44c05c000a07a449"/>
    <w:p>
      <w:pPr>
        <w:pStyle w:val="Heading6"/>
      </w:pPr>
      <w:r>
        <w:t xml:space="preserve">Figure II.5. Average centralization of network ties</w:t>
      </w:r>
    </w:p>
    <w:p>
      <w:pPr>
        <w:pStyle w:val="SourceCode"/>
      </w:pPr>
      <w:r>
        <w:rPr>
          <w:rStyle w:val="NormalTok"/>
        </w:rPr>
        <w:t xml:space="preserve">dpm115jsdplot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dpm115trsplot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dpm115dsaplot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(`geom_segment()`).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111" w:name="measure-1.1.6"/>
    <w:p>
      <w:pPr>
        <w:pStyle w:val="Heading2"/>
      </w:pPr>
      <w:r>
        <w:t xml:space="preserve">Measure 1.1.6</w:t>
      </w:r>
    </w:p>
    <w:p>
      <w:pPr>
        <w:pStyle w:val="FirstParagraph"/>
      </w:pPr>
      <w:r>
        <w:t xml:space="preserve">Attitude toward Collaboration</w:t>
      </w:r>
    </w:p>
    <w:p>
      <w:pPr>
        <w:pStyle w:val="BodyText"/>
      </w:pPr>
      <w:r>
        <w:t xml:space="preserve">To understand the attitudes of DSRIP-participating providers toward DSRIP’s impact on collaborative relationships, specifically care coordination, providers were asked about the extent to which they agreed or disagreed with the following statements:</w:t>
      </w:r>
    </w:p>
    <w:p>
      <w:pPr>
        <w:pStyle w:val="BodyText"/>
      </w:pPr>
      <w:r>
        <w:t xml:space="preserve">• DSRIP has increased the level of care coordination between different DSRIP providers.</w:t>
      </w:r>
    </w:p>
    <w:p>
      <w:pPr>
        <w:pStyle w:val="BodyText"/>
      </w:pPr>
      <w:r>
        <w:t xml:space="preserve">• DSRIP has increased the level of care coordination between DSRIP and non-DSRIP providers.</w:t>
      </w:r>
    </w:p>
    <w:bookmarkStart w:id="48" w:name="X6312702d3f5f8d6f8129b7658cb98a5037c1e3c"/>
    <w:p>
      <w:pPr>
        <w:pStyle w:val="Heading6"/>
      </w:pPr>
      <w:r>
        <w:t xml:space="preserve">DSRIP has increased the level of care coordination between different DSRIP providers.</w:t>
      </w:r>
    </w:p>
    <w:p>
      <w:pPr>
        <w:pStyle w:val="SourceCode"/>
      </w:pPr>
      <w:r>
        <w:rPr>
          <w:rStyle w:val="NormalTok"/>
        </w:rPr>
        <w:t xml:space="preserve">new_dc1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0.952). V = 30795.</w:t>
      </w:r>
    </w:p>
    <w:bookmarkEnd w:id="48"/>
    <w:bookmarkStart w:id="52" w:name="X1d126f9e788a254e663adaa801e3e595256a00e"/>
    <w:p>
      <w:pPr>
        <w:pStyle w:val="Heading6"/>
      </w:pPr>
      <w:r>
        <w:t xml:space="preserve">DSRIP has increased the level of care coordination between DSRIP and non-DSRIP providers.</w:t>
      </w:r>
    </w:p>
    <w:p>
      <w:pPr>
        <w:pStyle w:val="SourceCode"/>
      </w:pPr>
      <w:r>
        <w:rPr>
          <w:rStyle w:val="NormalTok"/>
        </w:rPr>
        <w:t xml:space="preserve">new_dc2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prim_vis_bar_tot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2020 responses and 2022 responses is not statistically</w:t>
      </w:r>
      <w:r>
        <w:t xml:space="preserve"> </w:t>
      </w:r>
      <w:r>
        <w:t xml:space="preserve">significant after conducting Wilcoxon Rank Sum Test (p = 0.213). V = 32421.</w:t>
      </w:r>
    </w:p>
    <w:bookmarkEnd w:id="52"/>
    <w:bookmarkStart w:id="53" w:name="Xbbf14f54b297590559297dacf2065c65c11a763"/>
    <w:p>
      <w:pPr>
        <w:pStyle w:val="Heading6"/>
      </w:pPr>
      <w:r>
        <w:t xml:space="preserve">Table II.11 Health Information Exchanges used by Participating Providers</w:t>
      </w:r>
    </w:p>
    <w:p>
      <w:pPr>
        <w:pStyle w:val="SourceCode"/>
      </w:pPr>
      <w:r>
        <w:rPr>
          <w:rStyle w:val="NormalTok"/>
        </w:rPr>
        <w:t xml:space="preserve">hie_other_oeq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Quality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Cerner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Direct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Commonwell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Alliance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Everywhere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Greater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Houston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Healthconnect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Texas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26% (21)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Healthcare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San Antonio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(HASA)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20%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28%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Integrated 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Collaboration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(ICC)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Pasa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Norte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Information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Exchange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(PHIX)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Rio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Grand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</w:tr>
    </w:tbl>
    <w:p>
      <w:pPr>
        <w:pStyle w:val="FirstParagraph"/>
      </w:pPr>
      <w:r>
        <w:t xml:space="preserve">Total number of organization counts for 2020 = 52, 2021 = 62, 2022 = 82.</w:t>
      </w:r>
    </w:p>
    <w:bookmarkEnd w:id="53"/>
    <w:bookmarkStart w:id="54" w:name="Xfb172778d9189736187a9343dfa64c0f39b1d4b"/>
    <w:p>
      <w:pPr>
        <w:pStyle w:val="Heading6"/>
      </w:pPr>
      <w:r>
        <w:t xml:space="preserve">Table II.12 Number and percentage of external organizations that provided DSRIP data</w:t>
      </w:r>
    </w:p>
    <w:p>
      <w:pPr>
        <w:pStyle w:val="SourceCode"/>
      </w:pPr>
      <w:r>
        <w:rPr>
          <w:rStyle w:val="NormalTok"/>
        </w:rPr>
        <w:t xml:space="preserve">out_data_oeq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Organization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(2020)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(2021)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DY11 (2022)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Community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Clinic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Contracted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Epic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Federal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Inpatient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0%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MedicalSchool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or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2% (1)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10% (7)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Other HIE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4%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Outpatient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8% (5)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Regional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HIE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14%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6%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State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Agency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12% (8)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22%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16% (11)</w:t>
            </w:r>
          </w:p>
        </w:tc>
      </w:tr>
    </w:tbl>
    <w:p>
      <w:pPr>
        <w:pStyle w:val="FirstParagraph"/>
      </w:pPr>
      <w:r>
        <w:t xml:space="preserve">Total number of organization counts for 2020 = 68, 2021 = 73, 2022 = 67.</w:t>
      </w:r>
    </w:p>
    <w:bookmarkEnd w:id="54"/>
    <w:bookmarkStart w:id="58" w:name="X828e3759e099857e718b184a6607090250a1edb"/>
    <w:p>
      <w:pPr>
        <w:pStyle w:val="Heading6"/>
      </w:pPr>
      <w:r>
        <w:t xml:space="preserve">Figure II.4 Overall Provider Achievement for A1-508 Rate of ED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Xc44cab3d559c92b8835b51cba285a9816fe6155"/>
    <w:p>
      <w:pPr>
        <w:pStyle w:val="Heading6"/>
      </w:pPr>
      <w:r>
        <w:t xml:space="preserve">Figure II.5 Population Impact: Change in Weighted Mean Rate: A1-508 Rate of ED Visits for Diabetes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192, p = 0.033).</w:t>
      </w:r>
    </w:p>
    <w:bookmarkEnd w:id="62"/>
    <w:bookmarkStart w:id="66" w:name="X9088b9600099739c353490895ce1837241d8e94"/>
    <w:p>
      <w:pPr>
        <w:pStyle w:val="Heading6"/>
      </w:pPr>
      <w:r>
        <w:t xml:space="preserve">Figure II.6 Overall Provider Achievement for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2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X63f278f8ea83915b6e77622538727e32e19e31b"/>
    <w:p>
      <w:pPr>
        <w:pStyle w:val="Heading6"/>
      </w:pPr>
      <w:r>
        <w:t xml:space="preserve">Figure II.7 Population Impact: Change in Weighted Mean Rate: A2-509 Rate of ED Visits for CHF, Angina, and Hypertension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64, p = 0.052).</w:t>
      </w:r>
    </w:p>
    <w:bookmarkEnd w:id="70"/>
    <w:bookmarkStart w:id="74" w:name="X6de3dc2600e7695d03c1b8ef588eb6ee22ed909"/>
    <w:p>
      <w:pPr>
        <w:pStyle w:val="Heading6"/>
      </w:pPr>
      <w:r>
        <w:t xml:space="preserve">Figure II.8 Overall Provider Achievement for H2-510 Rate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Xbf6bf330092292e49dd7143371b3ac54fec176c"/>
    <w:p>
      <w:pPr>
        <w:pStyle w:val="Heading6"/>
      </w:pPr>
      <w:r>
        <w:t xml:space="preserve">Figure II.9 Population Impact: Change in Weighted Mean Rate: H2-510 Rate for Behavioral Health and Substance Abuse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5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15, p = 0.062).</w:t>
      </w:r>
    </w:p>
    <w:bookmarkEnd w:id="78"/>
    <w:bookmarkStart w:id="82" w:name="Xbc6cb90ae81e5fc0ddcd56d3491237e3747d71f"/>
    <w:p>
      <w:pPr>
        <w:pStyle w:val="Heading6"/>
      </w:pPr>
      <w:r>
        <w:t xml:space="preserve">Figure II.10 Overall Provider Achievement for C1-502 Rate for the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e8c9ad701355472aea09ad7964b752084ee8fa9"/>
    <w:p>
      <w:pPr>
        <w:pStyle w:val="Heading6"/>
      </w:pPr>
      <w:r>
        <w:t xml:space="preserve">Figure II.11 Population Impact: Change in Weighted Mean Rate: C1-502 Rate for the Adult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statistically</w:t>
      </w:r>
      <w:r>
        <w:t xml:space="preserve"> </w:t>
      </w:r>
      <w:r>
        <w:t xml:space="preserve">significant after conducting a Paired Wilcoxon Signed Rank Test (V = 136, p = 0.003).</w:t>
      </w:r>
    </w:p>
    <w:bookmarkEnd w:id="86"/>
    <w:bookmarkStart w:id="90" w:name="Xfb1c4e7435750f004f3dd2e32a1927f731da610"/>
    <w:p>
      <w:pPr>
        <w:pStyle w:val="Heading6"/>
      </w:pPr>
      <w:r>
        <w:t xml:space="preserve">Figure II.12 Overall Provider Achievement for D1-503 Rate for the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prim_vis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8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X37de47f7f1b62f3e030d7a0495577e067391bfb"/>
    <w:p>
      <w:pPr>
        <w:pStyle w:val="Heading6"/>
      </w:pPr>
      <w:r>
        <w:t xml:space="preserve">Figure II.13 Population Impact: Change in Weighted Mean Rate: D1-503 Rate for the Child Acute Composite Indicator</w:t>
      </w:r>
    </w:p>
    <w:p>
      <w:pPr>
        <w:pStyle w:val="FirstParagraph"/>
      </w:pPr>
      <w:r>
        <w:t xml:space="preserve">(Comparison of Real and Target Weighted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weighted baseline rate and 2021 weighted rate is not statistically</w:t>
      </w:r>
      <w:r>
        <w:t xml:space="preserve"> </w:t>
      </w:r>
      <w:r>
        <w:t xml:space="preserve">significant after conducting a Paired Wilcoxon Signed Rank Test (V = 41, p = 0.193).</w:t>
      </w:r>
    </w:p>
    <w:bookmarkEnd w:id="94"/>
    <w:bookmarkStart w:id="98" w:name="Xa4f2147538cc9b82f5b4cd8a00f202c509a3153"/>
    <w:p>
      <w:pPr>
        <w:pStyle w:val="Heading6"/>
      </w:pPr>
      <w:r>
        <w:t xml:space="preserve">Figure II.14 Potentially Preventable Admissions</w:t>
      </w:r>
    </w:p>
    <w:p>
      <w:pPr>
        <w:pStyle w:val="FirstParagraph"/>
      </w:pPr>
      <w:r>
        <w:t xml:space="preserve">(PPA)</w:t>
      </w:r>
      <w:r>
        <w:t xml:space="preserve"> </w:t>
      </w:r>
      <w:r>
        <w:rPr>
          <w:bCs/>
          <w:b/>
        </w:rPr>
        <w:t xml:space="preserve">Change y axis</w:t>
      </w:r>
    </w:p>
    <w:p>
      <w:pPr>
        <w:pStyle w:val="SourceCode"/>
      </w:pPr>
      <w:r>
        <w:rPr>
          <w:rStyle w:val="NormalTok"/>
        </w:rPr>
        <w:t xml:space="preserve">ppa_sum_graph_w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0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98"/>
    <w:bookmarkStart w:id="102" w:name="X5e597d26135054793cd1c1401271373deebc0b3"/>
    <w:p>
      <w:pPr>
        <w:pStyle w:val="Heading6"/>
      </w:pPr>
      <w:r>
        <w:t xml:space="preserve">Figure II.15 Potentially Preventable Readmissions</w:t>
      </w:r>
    </w:p>
    <w:p>
      <w:pPr>
        <w:pStyle w:val="FirstParagraph"/>
      </w:pPr>
      <w:r>
        <w:t xml:space="preserve">(PPR)</w:t>
      </w:r>
    </w:p>
    <w:p>
      <w:pPr>
        <w:pStyle w:val="SourceCode"/>
      </w:pPr>
      <w:r>
        <w:rPr>
          <w:rStyle w:val="NormalTok"/>
        </w:rPr>
        <w:t xml:space="preserve">ppr_sum_graph_w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02"/>
    <w:bookmarkStart w:id="106" w:name="Xacac045fa10e494665aa5a7f61be6228d032f1a"/>
    <w:p>
      <w:pPr>
        <w:pStyle w:val="Heading6"/>
      </w:pPr>
      <w:r>
        <w:t xml:space="preserve">Figure II.16 Potentially Preventable Complications</w:t>
      </w:r>
    </w:p>
    <w:p>
      <w:pPr>
        <w:pStyle w:val="FirstParagraph"/>
      </w:pPr>
      <w:r>
        <w:t xml:space="preserve">(PPC)</w:t>
      </w:r>
    </w:p>
    <w:p>
      <w:pPr>
        <w:pStyle w:val="SourceCode"/>
      </w:pPr>
      <w:r>
        <w:rPr>
          <w:rStyle w:val="NormalTok"/>
        </w:rPr>
        <w:t xml:space="preserve">ppc_sum_graph_w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06"/>
    <w:bookmarkStart w:id="110" w:name="Xcd7e6a98b5c129cd109f953802a3953b1568e5b"/>
    <w:p>
      <w:pPr>
        <w:pStyle w:val="Heading6"/>
      </w:pPr>
      <w:r>
        <w:t xml:space="preserve">Figure II.17 Potentially Preventable ED Visits Actual-to-Expected Ratios</w:t>
      </w:r>
    </w:p>
    <w:p>
      <w:pPr>
        <w:pStyle w:val="FirstParagraph"/>
      </w:pPr>
      <w:r>
        <w:t xml:space="preserve">(PPV)</w:t>
      </w:r>
    </w:p>
    <w:p>
      <w:pPr>
        <w:pStyle w:val="SourceCode"/>
      </w:pPr>
      <w:r>
        <w:rPr>
          <w:rStyle w:val="NormalTok"/>
        </w:rPr>
        <w:t xml:space="preserve">ppv_sum_graph_w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10"/>
    <w:bookmarkEnd w:id="111"/>
    <w:bookmarkStart w:id="151" w:name="appendix"/>
    <w:p>
      <w:pPr>
        <w:pStyle w:val="Heading1"/>
      </w:pPr>
      <w:r>
        <w:t xml:space="preserve">Appendix</w:t>
      </w:r>
    </w:p>
    <w:bookmarkStart w:id="112" w:name="Xf6397fec517bc879d2e122669f2c439e474b5c7"/>
    <w:p>
      <w:pPr>
        <w:pStyle w:val="Heading6"/>
      </w:pPr>
      <w:r>
        <w:t xml:space="preserve">Table B.20 Provider Measure Achievement: A1-508 Rate of ED Visits for Diabetes</w:t>
      </w:r>
    </w:p>
    <w:bookmarkEnd w:id="112"/>
    <w:bookmarkStart w:id="113" w:name="X818b2ef1ea7e2596c254fdabc63b286954d0ab1"/>
    <w:p>
      <w:pPr>
        <w:pStyle w:val="Heading6"/>
      </w:pPr>
      <w:r>
        <w:t xml:space="preserve">Rate of Emergency Department Visits for Diabetes (A1-508: DSRIP Category C Measure 1.3.1)</w:t>
      </w:r>
    </w:p>
    <w:bookmarkEnd w:id="113"/>
    <w:bookmarkStart w:id="114" w:name="Xa08d50028fc5b7fe56180b90b6f990a9594cb40"/>
    <w:p>
      <w:pPr>
        <w:pStyle w:val="Heading6"/>
      </w:pPr>
      <w:r>
        <w:t xml:space="preserve">Summary Statistics by Year and Measure Achievement: Rate of Emergency Department Visits for Diabetes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22)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22)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31.8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22.7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36.4 (8)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72.7 (16)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77.3 (17)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63.6 (14)</w:t>
            </w:r>
          </w:p>
        </w:tc>
      </w:tr>
    </w:tbl>
    <w:bookmarkEnd w:id="114"/>
    <w:bookmarkStart w:id="118" w:name="X8796df65b6d4437a1262d6679868d0ce1b4f342"/>
    <w:p>
      <w:pPr>
        <w:pStyle w:val="Heading6"/>
      </w:pPr>
      <w:r>
        <w:t xml:space="preserve">Figure B.6 Change in Unweighted Mean Rate: A1-508 Rate of ED Visits for Diabetes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5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186, p = 0.054).</w:t>
      </w:r>
    </w:p>
    <w:bookmarkEnd w:id="118"/>
    <w:bookmarkStart w:id="119" w:name="Xc75d5b7a52bb250b77376cf2f2abf2029f53de5"/>
    <w:p>
      <w:pPr>
        <w:pStyle w:val="Heading6"/>
      </w:pPr>
      <w:r>
        <w:t xml:space="preserve">Table B.21 Provider Measure Achievement: A2-509 Rate of ED Visits for CHF, Angina, and Hypertension</w:t>
      </w:r>
    </w:p>
    <w:bookmarkEnd w:id="119"/>
    <w:bookmarkStart w:id="120" w:name="Xf61aee704f3a300af691ca081390e385863e888"/>
    <w:p>
      <w:pPr>
        <w:pStyle w:val="Heading6"/>
      </w:pPr>
      <w:r>
        <w:t xml:space="preserve">Summary Statistics by Year and Measure Achievement: Rate of Emergency Department Visits for CHF, Angina, and Hypertension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8.3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91.7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83.3 (10)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16.7 (2)</w:t>
            </w:r>
          </w:p>
        </w:tc>
      </w:tr>
    </w:tbl>
    <w:bookmarkEnd w:id="120"/>
    <w:bookmarkStart w:id="124" w:name="Xcd0e4439f1c591bd30907183f04cd5c938ca0b6"/>
    <w:p>
      <w:pPr>
        <w:pStyle w:val="Heading6"/>
      </w:pPr>
      <w:r>
        <w:t xml:space="preserve">Figure B.3 Change in Unweighted Mean Rate: A2-509 Rate of ED Visits for CHF, Angina, and Hypertension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7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62, p = 0.077).</w:t>
      </w:r>
    </w:p>
    <w:bookmarkEnd w:id="124"/>
    <w:bookmarkStart w:id="125" w:name="X13657028536b9e179e8c1770bbc0634a7046a05"/>
    <w:p>
      <w:pPr>
        <w:pStyle w:val="Heading6"/>
      </w:pPr>
      <w:r>
        <w:t xml:space="preserve">Table B.22 Provider Measure Achievement: H2-510 Rate of Emergency Department Visits for Behavioral Health and Substance Abuse</w:t>
      </w:r>
    </w:p>
    <w:bookmarkEnd w:id="125"/>
    <w:bookmarkStart w:id="126" w:name="X3e709f61df2a18ec9733088c087ce8ce029fa38"/>
    <w:p>
      <w:pPr>
        <w:pStyle w:val="Heading6"/>
      </w:pPr>
      <w:r>
        <w:t xml:space="preserve">Summary Statistics by Year and Measure Achievement: Rate of Emergency Department Visits for Behavioral Health and Substance Abuse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5)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(3)</w:t>
            </w:r>
          </w:p>
        </w:tc>
      </w:tr>
    </w:tbl>
    <w:bookmarkEnd w:id="126"/>
    <w:bookmarkStart w:id="130" w:name="X30ff3e3321c8d65688a64e282902613656abee6"/>
    <w:p>
      <w:pPr>
        <w:pStyle w:val="Heading6"/>
      </w:pPr>
      <w:r>
        <w:t xml:space="preserve">Figure B.4 Change in Unweighted Mean Rate: H2-510 Rate of Emergency Department Visits for Behavioral Health and Substance Abuse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29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10, p = 0.625).</w:t>
      </w:r>
    </w:p>
    <w:bookmarkEnd w:id="130"/>
    <w:bookmarkStart w:id="131" w:name="X8818a739ce0b61bea5abce4a551004146152465"/>
    <w:p>
      <w:pPr>
        <w:pStyle w:val="Heading6"/>
      </w:pPr>
      <w:r>
        <w:t xml:space="preserve">Table B.23 Provider Measure Achievement: C1-502 PQI 91 Adult Acute Composite Indicator</w:t>
      </w:r>
    </w:p>
    <w:bookmarkEnd w:id="131"/>
    <w:bookmarkStart w:id="132" w:name="Xd5a5584c808f8a85de547dccec42436e1e24a40"/>
    <w:p>
      <w:pPr>
        <w:pStyle w:val="Heading6"/>
      </w:pPr>
      <w:r>
        <w:t xml:space="preserve">Summary Statistics by Year and Measure Achievement: Prevention Quality Indicator 91: Adult Acute Composite Indicator</w:t>
      </w:r>
    </w:p>
    <w:p>
      <w:pPr>
        <w:pStyle w:val="SourceCode"/>
      </w:pPr>
      <w:r>
        <w:rPr>
          <w:rStyle w:val="NormalTok"/>
        </w:rPr>
        <w:t xml:space="preserve">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17)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100 (17)</w:t>
            </w:r>
          </w:p>
        </w:tc>
      </w:tr>
    </w:tbl>
    <w:bookmarkEnd w:id="132"/>
    <w:bookmarkStart w:id="136" w:name="X5cb9376b7dc7559afe237236e806cfa51f9c60c"/>
    <w:p>
      <w:pPr>
        <w:pStyle w:val="Heading6"/>
      </w:pPr>
      <w:r>
        <w:t xml:space="preserve">Figure B.5 Change in Unweighted Mean Rate: C1-502 PQI 91 Adult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1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statistically</w:t>
      </w:r>
      <w:r>
        <w:t xml:space="preserve"> </w:t>
      </w:r>
      <w:r>
        <w:t xml:space="preserve">significant after conducting a Paired Wilcoxon Signed Rank Test (V = 144, p = 0.001).</w:t>
      </w:r>
    </w:p>
    <w:bookmarkEnd w:id="136"/>
    <w:bookmarkStart w:id="137" w:name="X638a19528f934666277c13e31144ddfd24c4563"/>
    <w:p>
      <w:pPr>
        <w:pStyle w:val="Heading6"/>
      </w:pPr>
      <w:r>
        <w:t xml:space="preserve">Table B.24 Provider Measure Achievement: D1-503 PDI 91 Child Acute Composite Indicator</w:t>
      </w:r>
    </w:p>
    <w:bookmarkEnd w:id="137"/>
    <w:bookmarkStart w:id="138" w:name="Xdd9c5ce5df318ccf4c9ce1bdbb7c4d2064b3c2d"/>
    <w:p>
      <w:pPr>
        <w:pStyle w:val="Heading6"/>
      </w:pPr>
      <w:r>
        <w:t xml:space="preserve">Summary Statistics by Year and Measure Achievement: Pediatric Quality Indicator 91: Child Acute Composite Indicator</w:t>
      </w:r>
    </w:p>
    <w:p>
      <w:pPr>
        <w:pStyle w:val="SourceCode"/>
      </w:pPr>
      <w:r>
        <w:rPr>
          <w:rStyle w:val="NormalTok"/>
        </w:rPr>
        <w:t xml:space="preserve">m5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Measure Achievement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DY7 %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DY8 %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DY9 % (#) (n = 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DY10 % (#) (n = 10)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Not Met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80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60 (6)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Partially Met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 (2)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40 (4)</w:t>
            </w:r>
          </w:p>
        </w:tc>
      </w:tr>
    </w:tbl>
    <w:bookmarkEnd w:id="138"/>
    <w:bookmarkStart w:id="142" w:name="X6ff77a45cff97350cfe2bdae76094594b114942"/>
    <w:p>
      <w:pPr>
        <w:pStyle w:val="Heading6"/>
      </w:pPr>
      <w:r>
        <w:t xml:space="preserve">Figure B.6 Change in Unweighted Mean Rate: D1-503 PDI 91 Child Acute Composite Indicator</w:t>
      </w:r>
    </w:p>
    <w:p>
      <w:pPr>
        <w:pStyle w:val="FirstParagraph"/>
      </w:pPr>
      <w:r>
        <w:t xml:space="preserve">(Comparison of Real and Target Mean Rates)</w:t>
      </w:r>
    </w:p>
    <w:p>
      <w:pPr>
        <w:pStyle w:val="SourceCode"/>
      </w:pPr>
      <w:r>
        <w:rPr>
          <w:rStyle w:val="NormalTok"/>
        </w:rPr>
        <w:t xml:space="preserve">ma5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uw_fig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srip_chapter_updates_files/figure-docx/unnamed-chunk-33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Difference between baseline rate and 2021 rate is not statistically</w:t>
      </w:r>
      <w:r>
        <w:t xml:space="preserve"> </w:t>
      </w:r>
      <w:r>
        <w:t xml:space="preserve">significant after conducting a Paired Wilcoxon Signed Rank Test (V = 26, p = 0.922).</w:t>
      </w:r>
    </w:p>
    <w:bookmarkEnd w:id="142"/>
    <w:bookmarkStart w:id="143" w:name="X1984dd6f93f4d6d54b66c6c64b953448c90c6d8"/>
    <w:p>
      <w:pPr>
        <w:pStyle w:val="Heading6"/>
      </w:pPr>
      <w:r>
        <w:t xml:space="preserve">Table B.25 Summary Statistics by Year: Potentially Preventable Admissions (PPA)</w:t>
      </w:r>
    </w:p>
    <w:bookmarkEnd w:id="143"/>
    <w:bookmarkStart w:id="144" w:name="X86532d4e249cd6c675743c6d310d4dae21e5c50"/>
    <w:p>
      <w:pPr>
        <w:pStyle w:val="Heading6"/>
      </w:pPr>
      <w:r>
        <w:t xml:space="preserve">Summary Statistics by Year: 1.4.1 Potentially Preventable Admissions (PPA)</w:t>
      </w:r>
    </w:p>
    <w:p>
      <w:pPr>
        <w:pStyle w:val="SourceCode"/>
      </w:pPr>
      <w:r>
        <w:rPr>
          <w:rStyle w:val="NormalTok"/>
        </w:rPr>
        <w:t xml:space="preserve"> ppa_summary_stats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 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0.813 (0.2234)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0.7793 (0.3257)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0.1251 (0.0391)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0.1337 (0.0606)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0.7826 (0.2271)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0.7588 (0.2225)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0.1134 (0.0401)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0.1196 (0.0383)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0.8021 (0.2104)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0.8002 (0.2085)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0.121 (0.0436)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0.108 (0.0408)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0.6058 (0.2106)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0.5536 (0.1899)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0.0823 (0.0373)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0.0778 (0.0283)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207,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4"/>
    <w:bookmarkStart w:id="145" w:name="X0e874686b7c7adf2a6e870740fb900792694669"/>
    <w:p>
      <w:pPr>
        <w:pStyle w:val="Heading6"/>
      </w:pPr>
      <w:r>
        <w:t xml:space="preserve">Table B.26 Summary Statistics by Year: Potentially Preventable Readmissions (PPR)</w:t>
      </w:r>
    </w:p>
    <w:bookmarkEnd w:id="145"/>
    <w:bookmarkStart w:id="146" w:name="X16dcd23c2089f72787ad844d98a593257d3e70a"/>
    <w:p>
      <w:pPr>
        <w:pStyle w:val="Heading6"/>
      </w:pPr>
      <w:r>
        <w:t xml:space="preserve">Summary Statistics by Year: 1.4.2 Potentially Preventable Readmissions (PPR)</w:t>
      </w:r>
    </w:p>
    <w:p>
      <w:pPr>
        <w:pStyle w:val="SourceCode"/>
      </w:pPr>
      <w:r>
        <w:rPr>
          <w:rStyle w:val="NormalTok"/>
        </w:rPr>
        <w:t xml:space="preserve">ppr_summary_stats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33.8849 (10.9253)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32.8495 (11.4559)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55.3844 (15.7856)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52.639 (21.5503)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35.6727 (10.5787)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33.978 (12.4672)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61.3725 (16.5233)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61.4947 (19.1256)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38.7964 (11.7138)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37.3788 (12.1545)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62.4717 (16.9715)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61.792 (22.2612)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36.0726 (12.81)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34.072 (15.784)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39.4545 (12.1572)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37.8943 (13.6789)</w:t>
            </w:r>
          </w:p>
        </w:tc>
      </w:tr>
    </w:tbl>
    <w:p>
      <w:pPr>
        <w:pStyle w:val="FirstParagraph"/>
      </w:pPr>
      <w:r>
        <w:t xml:space="preserve">Difference between 2017 and 2020 unweighted rates is not statistically</w:t>
      </w:r>
      <w:r>
        <w:t xml:space="preserve"> </w:t>
      </w:r>
      <w:r>
        <w:t xml:space="preserve">significant after conducting a Paired Wilcoxon Signed Rank Test (V = 79, p = 0.348810195922852).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206, p &lt; .05).</w:t>
      </w:r>
    </w:p>
    <w:bookmarkEnd w:id="146"/>
    <w:bookmarkStart w:id="147" w:name="Xbbed91c503d684869eab57c94fa9ccc3ed75d65"/>
    <w:p>
      <w:pPr>
        <w:pStyle w:val="Heading6"/>
      </w:pPr>
      <w:r>
        <w:t xml:space="preserve">Table B.27 Summary Statistics by Year: Potentially Preventable Complications (PPC)</w:t>
      </w:r>
    </w:p>
    <w:bookmarkEnd w:id="147"/>
    <w:bookmarkStart w:id="148" w:name="X5dbf1c665d80b270466275dfae4008bd69c9955"/>
    <w:p>
      <w:pPr>
        <w:pStyle w:val="Heading6"/>
      </w:pPr>
      <w:r>
        <w:t xml:space="preserve">Summary Statistics by Year: 1.4.3 Potentially Preventable Complications (PPC)</w:t>
      </w:r>
    </w:p>
    <w:p>
      <w:pPr>
        <w:pStyle w:val="SourceCode"/>
      </w:pPr>
      <w:r>
        <w:rPr>
          <w:rStyle w:val="NormalTok"/>
        </w:rPr>
        <w:t xml:space="preserve">ppc_summary_stats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18.2075 (3.7083)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19.047 (4.6282)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17.5511 (3.7026)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18.2586 (5.0784)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12.6584 (2.4733)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12.8397 (3.4559)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9.8914 (2.1687)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9.6868 (3.064)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13.1439 (3.4557)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13.5737 (3.8911)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10.096 (2.5824)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10.2814 (2.7027)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13.074 (3.1883)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13.936 (3.8658)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10.4841 (2.6859)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10.9682 (3.3402)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198,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207, p &lt; .05).</w:t>
      </w:r>
    </w:p>
    <w:bookmarkEnd w:id="148"/>
    <w:bookmarkStart w:id="149" w:name="X8ff6ca934a9a2dfc6aaed2a859b4fb45934c46a"/>
    <w:p>
      <w:pPr>
        <w:pStyle w:val="Heading6"/>
      </w:pPr>
      <w:r>
        <w:t xml:space="preserve">Table B.28 Summary Statistics by Year: Potentially Preventable Emergency Department Visits (PPV)</w:t>
      </w:r>
    </w:p>
    <w:bookmarkEnd w:id="149"/>
    <w:bookmarkStart w:id="150" w:name="X1fabd1a7f20e6075aeb7b8c95a81ccb009c92e1"/>
    <w:p>
      <w:pPr>
        <w:pStyle w:val="Heading6"/>
      </w:pPr>
      <w:r>
        <w:t xml:space="preserve">Summary Statistics by Year: 1.4.4 Potentially Preventable Emergency Deparment visits (PPV)</w:t>
      </w:r>
    </w:p>
    <w:p>
      <w:pPr>
        <w:pStyle w:val="SourceCode"/>
      </w:pPr>
      <w:r>
        <w:rPr>
          <w:rStyle w:val="NormalTok"/>
        </w:rPr>
        <w:t xml:space="preserve">ppv_summary_stats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Unweighted Median (IQR)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Mean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Weighted Median (IQR)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33.4815 (6.4429)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34.5607 (6.5247)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18.0933 (3.8163)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19.0752 (3.4129)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31.5729 (5.3191)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31.3547 (7.0686)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16.8843 (3.2719)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16.8523 (3.6006)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32.1941 (6.082)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32.7342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17.3143 (3.5192)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17.5248 (4.2915)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20.3284 (4.2568)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20.3203 (3.5104)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9.9476 (2.236)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303030"/>
              </w:rPr>
              <w:t xml:space="preserve">9.7303 (1.3868)</w:t>
            </w:r>
          </w:p>
        </w:tc>
      </w:tr>
    </w:tbl>
    <w:p>
      <w:pPr>
        <w:pStyle w:val="FirstParagraph"/>
      </w:pPr>
      <w:r>
        <w:t xml:space="preserve">Difference between 2017 and 2020 unweighted rates is statistically</w:t>
      </w:r>
      <w:r>
        <w:t xml:space="preserve"> </w:t>
      </w:r>
      <w:r>
        <w:t xml:space="preserve">significant after conducting a Paired Wilcoxon Signed Rank Test (V = 210, p &lt; .05).</w:t>
      </w:r>
      <w:r>
        <w:t xml:space="preserve"> </w:t>
      </w:r>
      <w:r>
        <w:t xml:space="preserve">Difference between 2017 and 2020 weighted rates is statistically</w:t>
      </w:r>
      <w:r>
        <w:t xml:space="preserve"> </w:t>
      </w:r>
      <w:r>
        <w:t xml:space="preserve">significant after conducting a Paired Wilcoxon Signed Rank Test (V = 210, p &lt; .05).</w:t>
      </w:r>
    </w:p>
    <w:bookmarkEnd w:id="150"/>
    <w:bookmarkEnd w:id="151"/>
    <w:sectPr w:rsidR="00AB2EF9" w:rsidRPr="004D5D46" w:rsidSect="002B0CFA">
      <w:headerReference r:id="rId9" w:type="default"/>
      <w:footerReference r:id="rId11" w:type="default"/>
      <w:headerReference r:id="rId10" w:type="first"/>
      <w:pgSz w:h="15840" w:w="12240"/>
      <w:pgMar w:bottom="1440" w:footer="720" w:gutter="0" w:header="720" w:left="1440" w:right="1440" w:top="1440"/>
      <w:pgNumType w:fmt="lowerRoman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D58" w14:textId="1799C590" w:rsidR="00EB76D7" w:rsidRPr="00180D9F" w:rsidRDefault="00EB76D7" w:rsidP="0076648B">
    <w:pPr>
      <w:spacing w:before="360"/>
      <w:contextualSpacing/>
      <w:rPr>
        <w:i/>
        <w:iCs/>
        <w:noProof/>
        <w:color w:val="7F7F7F" w:themeColor="text1" w:themeTint="80"/>
      </w:rPr>
    </w:pPr>
    <w:r w:rsidRPr="00E863E8">
      <w:rPr>
        <w:i/>
        <w:iCs/>
        <w:noProof/>
        <w:color w:val="000000" w:themeColor="text1"/>
      </w:rPr>
      <w:t>Population Informatics Lab, The Texas A&amp;M University</w:t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</w:r>
    <w:r w:rsidRPr="00E863E8">
      <w:rPr>
        <w:i/>
        <w:iCs/>
        <w:noProof/>
        <w:color w:val="000000" w:themeColor="text1"/>
      </w:rPr>
      <w:tab/>
      <w:t xml:space="preserve">    </w:t>
    </w:r>
    <w:r w:rsidRPr="00E863E8">
      <w:rPr>
        <w:i/>
        <w:iCs/>
        <w:noProof/>
        <w:color w:val="000000" w:themeColor="text1"/>
      </w:rPr>
      <w:fldChar w:fldCharType="begin"/>
    </w:r>
    <w:r w:rsidRPr="00E863E8">
      <w:rPr>
        <w:i/>
        <w:iCs/>
        <w:noProof/>
        <w:color w:val="000000" w:themeColor="text1"/>
      </w:rPr>
      <w:instrText xml:space="preserve"> PAGE   \* MERGEFORMAT </w:instrText>
    </w:r>
    <w:r w:rsidRPr="00E863E8">
      <w:rPr>
        <w:i/>
        <w:iCs/>
        <w:noProof/>
        <w:color w:val="000000" w:themeColor="text1"/>
      </w:rPr>
      <w:fldChar w:fldCharType="separate"/>
    </w:r>
    <w:r w:rsidRPr="00E863E8">
      <w:rPr>
        <w:i/>
        <w:iCs/>
        <w:noProof/>
        <w:color w:val="000000" w:themeColor="text1"/>
      </w:rPr>
      <w:t>viii</w:t>
    </w:r>
    <w:r w:rsidRPr="00E863E8">
      <w:rPr>
        <w:i/>
        <w:iC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645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913AC" w14:textId="5ECFAB94" w:rsidR="00EB76D7" w:rsidRDefault="00EB76D7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144</w:t>
        </w:r>
        <w:r>
          <w:rPr>
            <w:noProof/>
          </w:rPr>
          <w:fldChar w:fldCharType="end"/>
        </w:r>
      </w:p>
    </w:sdtContent>
  </w:sdt>
  <w:p w14:paraId="3384A1C6" w14:textId="77777777" w:rsidR="00EB76D7" w:rsidRDefault="00EB76D7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BE0F" w14:textId="553C735F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74B2164B" w14:textId="77777777" w:rsidR="00EB76D7" w:rsidRPr="00DF6875" w:rsidRDefault="00EB76D7" w:rsidP="00DF68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8B47" w14:textId="6335589D" w:rsidR="00EB76D7" w:rsidRPr="00180D9F" w:rsidRDefault="00EB76D7" w:rsidP="00DF6875">
    <w:pPr>
      <w:spacing w:after="360"/>
      <w:contextualSpacing/>
      <w:rPr>
        <w:i/>
        <w:color w:val="7F7F7F" w:themeColor="text1" w:themeTint="80"/>
      </w:rPr>
    </w:pPr>
  </w:p>
  <w:p w14:paraId="17CB2519" w14:textId="77777777" w:rsidR="00EB76D7" w:rsidRPr="00DF6875" w:rsidRDefault="00EB76D7" w:rsidP="00DF687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344909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3C8C664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83EF994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0C60C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B3064A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198C9F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9BC1ED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66C6DB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9EB63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03517462"/>
    <w:multiLevelType w:val="hybridMultilevel"/>
    <w:tmpl w:val="30D0F11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03A1633D"/>
    <w:multiLevelType w:val="hybridMultilevel"/>
    <w:tmpl w:val="BD6C4A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4433161"/>
    <w:multiLevelType w:val="hybridMultilevel"/>
    <w:tmpl w:val="0322A2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5040909"/>
    <w:multiLevelType w:val="hybridMultilevel"/>
    <w:tmpl w:val="9418CA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058730E0"/>
    <w:multiLevelType w:val="hybridMultilevel"/>
    <w:tmpl w:val="774E777E"/>
    <w:lvl w:ilvl="0" w:tplc="9866226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B406A6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57897D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73EF76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22FC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028EF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4BCE01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73A5B1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230EA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09BB7453"/>
    <w:multiLevelType w:val="hybridMultilevel"/>
    <w:tmpl w:val="B7E2ECE2"/>
    <w:lvl w:ilvl="0" w:tplc="2138DAF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A0AED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4E1049D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10E6C83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5CAD79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7A3BA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49E56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934528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46E127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0B2242AC"/>
    <w:multiLevelType w:val="hybridMultilevel"/>
    <w:tmpl w:val="8A7091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0BD469BC"/>
    <w:multiLevelType w:val="hybridMultilevel"/>
    <w:tmpl w:val="124AF1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0BF14DC3"/>
    <w:multiLevelType w:val="hybridMultilevel"/>
    <w:tmpl w:val="A962A0B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0BF307ED"/>
    <w:multiLevelType w:val="hybridMultilevel"/>
    <w:tmpl w:val="8CCE599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0CBB0D20"/>
    <w:multiLevelType w:val="hybridMultilevel"/>
    <w:tmpl w:val="4FF620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0CF8499C"/>
    <w:multiLevelType w:val="hybridMultilevel"/>
    <w:tmpl w:val="472E4288"/>
    <w:lvl w:ilvl="0" w:tplc="C4BE242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366B5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617C35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3600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F108086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9DEFD7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28A357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1CA9DCC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8AC10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0D121430"/>
    <w:multiLevelType w:val="hybridMultilevel"/>
    <w:tmpl w:val="F1F252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102F056D"/>
    <w:multiLevelType w:val="hybridMultilevel"/>
    <w:tmpl w:val="52DC3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10DF6FBF"/>
    <w:multiLevelType w:val="hybridMultilevel"/>
    <w:tmpl w:val="66BCC5B6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117849DA"/>
    <w:multiLevelType w:val="hybridMultilevel"/>
    <w:tmpl w:val="E328F4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131E29DE"/>
    <w:multiLevelType w:val="hybridMultilevel"/>
    <w:tmpl w:val="15FCE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14053923"/>
    <w:multiLevelType w:val="hybridMultilevel"/>
    <w:tmpl w:val="8C66BE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14203E41"/>
    <w:multiLevelType w:val="hybridMultilevel"/>
    <w:tmpl w:val="100C10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18483DB7"/>
    <w:multiLevelType w:val="hybridMultilevel"/>
    <w:tmpl w:val="993048A8"/>
    <w:lvl w:ilvl="0" w:tplc="04090001">
      <w:start w:val="1"/>
      <w:numFmt w:val="bullet"/>
      <w:lvlText w:val=""/>
      <w:lvlJc w:val="left"/>
      <w:pPr>
        <w:ind w:hanging="360" w:left="75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18DB2F70"/>
    <w:multiLevelType w:val="multilevel"/>
    <w:tmpl w:val="3C7CDA62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30">
    <w:nsid w:val="19563774"/>
    <w:multiLevelType w:val="hybridMultilevel"/>
    <w:tmpl w:val="5AFCF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1B041AF5"/>
    <w:multiLevelType w:val="multilevel"/>
    <w:tmpl w:val="A7527A46"/>
    <w:lvl w:ilvl="0">
      <w:start w:val="4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32">
    <w:nsid w:val="1B0C53A6"/>
    <w:multiLevelType w:val="hybridMultilevel"/>
    <w:tmpl w:val="A1BE87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1BA41361"/>
    <w:multiLevelType w:val="hybridMultilevel"/>
    <w:tmpl w:val="A29E0F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1C9064C8"/>
    <w:multiLevelType w:val="multilevel"/>
    <w:tmpl w:val="13D89918"/>
    <w:lvl w:ilvl="0">
      <w:start w:val="1"/>
      <w:numFmt w:val="decimal"/>
      <w:lvlText w:val="%1."/>
      <w:lvlJc w:val="left"/>
      <w:pPr>
        <w:ind w:hanging="360" w:left="72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rFonts w:asciiTheme="minorHAnsi" w:hAnsiTheme="minorHAnsi" w:hint="default"/>
      </w:rPr>
    </w:lvl>
    <w:lvl w:ilvl="2">
      <w:start w:val="1"/>
      <w:numFmt w:val="lowerRoman"/>
      <w:lvlText w:val="%3."/>
      <w:lvlJc w:val="left"/>
      <w:pPr>
        <w:ind w:hanging="360" w:left="1440"/>
      </w:pPr>
      <w:rPr>
        <w:rFonts w:asciiTheme="minorHAnsi" w:hAnsiTheme="minorHAnsi" w:hint="default"/>
      </w:rPr>
    </w:lvl>
    <w:lvl w:ilvl="3">
      <w:start w:val="1"/>
      <w:numFmt w:val="decimal"/>
      <w:suff w:val="space"/>
      <w:lvlText w:val="(%4)"/>
      <w:lvlJc w:val="left"/>
      <w:pPr>
        <w:ind w:hanging="360" w:left="1800"/>
      </w:pPr>
      <w:rPr>
        <w:rFonts w:asciiTheme="minorHAnsi" w:hAnsiTheme="minorHAnsi" w:hint="default"/>
      </w:rPr>
    </w:lvl>
    <w:lvl w:ilvl="4">
      <w:start w:val="1"/>
      <w:numFmt w:val="lowerLetter"/>
      <w:suff w:val="space"/>
      <w:lvlText w:val="(%5)"/>
      <w:lvlJc w:val="left"/>
      <w:pPr>
        <w:ind w:hanging="360" w:left="2160"/>
      </w:pPr>
      <w:rPr>
        <w:rFonts w:asciiTheme="minorHAnsi" w:hAnsiTheme="minorHAnsi" w:hint="default"/>
      </w:rPr>
    </w:lvl>
    <w:lvl w:ilvl="5">
      <w:start w:val="1"/>
      <w:numFmt w:val="lowerRoman"/>
      <w:suff w:val="space"/>
      <w:lvlText w:val="(%6)"/>
      <w:lvlJc w:val="left"/>
      <w:pPr>
        <w:ind w:hanging="360" w:left="2520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35">
    <w:nsid w:val="1CA33E0A"/>
    <w:multiLevelType w:val="singleLevel"/>
    <w:tmpl w:val="A36AC402"/>
    <w:numStyleLink w:val="Appendixes"/>
  </w:abstractNum>
  <w:abstractNum w15:restartNumberingAfterBreak="0" w:abstractNumId="36">
    <w:nsid w:val="1D520BC5"/>
    <w:multiLevelType w:val="hybridMultilevel"/>
    <w:tmpl w:val="1194CA90"/>
    <w:lvl w:ilvl="0" w:tplc="7D4681AC">
      <w:start w:val="1"/>
      <w:numFmt w:val="lowerLetter"/>
      <w:lvlText w:val="(%1)"/>
      <w:lvlJc w:val="left"/>
      <w:pPr>
        <w:ind w:hanging="360" w:left="720"/>
      </w:pPr>
      <w:rPr>
        <w:rFonts w:hint="default"/>
        <w:i w:val="0"/>
        <w:vertAlign w:val="baseline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7">
    <w:nsid w:val="1D561AF6"/>
    <w:multiLevelType w:val="hybridMultilevel"/>
    <w:tmpl w:val="06C061B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1DDE13C8"/>
    <w:multiLevelType w:val="hybridMultilevel"/>
    <w:tmpl w:val="15AA9E5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1E0D20D5"/>
    <w:multiLevelType w:val="hybridMultilevel"/>
    <w:tmpl w:val="66B8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1F2200E0"/>
    <w:multiLevelType w:val="multilevel"/>
    <w:tmpl w:val="B26C7C60"/>
    <w:styleLink w:val="HHSNumbering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Verdana" w:hAnsi="Verdana" w:hint="default"/>
      </w:rPr>
    </w:lvl>
    <w:lvl w:ilvl="3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hanging="360" w:left="21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52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8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324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600"/>
      </w:pPr>
      <w:rPr>
        <w:rFonts w:hint="default"/>
      </w:rPr>
    </w:lvl>
  </w:abstractNum>
  <w:abstractNum w15:restartNumberingAfterBreak="0" w:abstractNumId="41">
    <w:nsid w:val="1FC63998"/>
    <w:multiLevelType w:val="hybridMultilevel"/>
    <w:tmpl w:val="82BA81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20744884"/>
    <w:multiLevelType w:val="hybridMultilevel"/>
    <w:tmpl w:val="462EA6BC"/>
    <w:lvl w:ilvl="0" w:tplc="633A4074">
      <w:numFmt w:val="bullet"/>
      <w:lvlText w:val="•"/>
      <w:lvlJc w:val="left"/>
      <w:pPr>
        <w:ind w:hanging="720" w:left="108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20E51A9D"/>
    <w:multiLevelType w:val="hybridMultilevel"/>
    <w:tmpl w:val="4C12E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226F2415"/>
    <w:multiLevelType w:val="hybridMultilevel"/>
    <w:tmpl w:val="F4FAC3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25C81DAC"/>
    <w:multiLevelType w:val="hybridMultilevel"/>
    <w:tmpl w:val="97DC78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264E3162"/>
    <w:multiLevelType w:val="hybridMultilevel"/>
    <w:tmpl w:val="54768E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279377A9"/>
    <w:multiLevelType w:val="hybridMultilevel"/>
    <w:tmpl w:val="9FD2AB2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2A5F35CD"/>
    <w:multiLevelType w:val="hybridMultilevel"/>
    <w:tmpl w:val="A87ADE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2A733C94"/>
    <w:multiLevelType w:val="hybridMultilevel"/>
    <w:tmpl w:val="53ECDF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0">
    <w:nsid w:val="2B7017F0"/>
    <w:multiLevelType w:val="hybridMultilevel"/>
    <w:tmpl w:val="037875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1">
    <w:nsid w:val="2C382E10"/>
    <w:multiLevelType w:val="multilevel"/>
    <w:tmpl w:val="B958EEF0"/>
    <w:name w:val="Report Headings2"/>
    <w:styleLink w:val="HHSHeadingNumbering"/>
    <w:lvl w:ilvl="0">
      <w:start w:val="1"/>
      <w:numFmt w:val="decimal"/>
      <w:lvlText w:val="%1."/>
      <w:lvlJc w:val="left"/>
      <w:pPr>
        <w:ind w:hanging="360" w:left="36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%1."/>
      <w:lvlJc w:val="left"/>
      <w:pPr>
        <w:ind w:hanging="360" w:left="360"/>
      </w:pPr>
      <w:rPr>
        <w:rFonts w:asciiTheme="majorHAnsi" w:hAnsiTheme="majorHAnsi" w:hint="default"/>
      </w:rPr>
    </w:lvl>
    <w:lvl w:ilvl="2">
      <w:start w:val="1"/>
      <w:numFmt w:val="decimal"/>
      <w:suff w:val="space"/>
      <w:lvlText w:val="%1.%2.%3."/>
      <w:lvlJc w:val="left"/>
      <w:pPr>
        <w:ind w:hanging="360" w:left="360"/>
      </w:pPr>
      <w:rPr>
        <w:rFonts w:asciiTheme="majorHAnsi" w:hAnsiTheme="majorHAnsi" w:hint="default"/>
      </w:rPr>
    </w:lvl>
    <w:lvl w:ilvl="3">
      <w:start w:val="1"/>
      <w:numFmt w:val="decimal"/>
      <w:suff w:val="space"/>
      <w:lvlText w:val="%1.%2.%3.%4."/>
      <w:lvlJc w:val="left"/>
      <w:pPr>
        <w:ind w:hanging="360" w:left="360"/>
      </w:pPr>
      <w:rPr>
        <w:rFonts w:asciiTheme="minorHAnsi" w:hAnsiTheme="minorHAnsi" w:hint="default"/>
      </w:rPr>
    </w:lvl>
    <w:lvl w:ilvl="4">
      <w:start w:val="1"/>
      <w:numFmt w:val="decimal"/>
      <w:suff w:val="space"/>
      <w:lvlText w:val="%1.%2.%3.%4.%5."/>
      <w:lvlJc w:val="left"/>
      <w:pPr>
        <w:ind w:hanging="360" w:left="360"/>
      </w:pPr>
      <w:rPr>
        <w:rFonts w:asciiTheme="minorHAnsi" w:hAnsiTheme="minorHAnsi" w:hint="default"/>
      </w:rPr>
    </w:lvl>
    <w:lvl w:ilvl="5">
      <w:start w:val="1"/>
      <w:numFmt w:val="decimal"/>
      <w:suff w:val="space"/>
      <w:lvlText w:val="%1.%2.%3.%4.%5.%6."/>
      <w:lvlJc w:val="left"/>
      <w:pPr>
        <w:ind w:hanging="360" w:left="360"/>
      </w:pPr>
      <w:rPr>
        <w:rFonts w:asciiTheme="minorHAnsi" w:hAnsiTheme="minorHAnsi" w:hint="default"/>
      </w:rPr>
    </w:lvl>
    <w:lvl w:ilvl="6">
      <w:start w:val="1"/>
      <w:numFmt w:val="none"/>
      <w:suff w:val="nothing"/>
      <w:lvlText w:val="%7"/>
      <w:lvlJc w:val="left"/>
      <w:pPr>
        <w:ind w:hanging="360" w:left="36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hanging="360" w:left="36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hanging="360" w:left="360"/>
      </w:pPr>
      <w:rPr>
        <w:rFonts w:hint="default"/>
      </w:rPr>
    </w:lvl>
  </w:abstractNum>
  <w:abstractNum w15:restartNumberingAfterBreak="0" w:abstractNumId="52">
    <w:nsid w:val="2F1609E0"/>
    <w:multiLevelType w:val="hybridMultilevel"/>
    <w:tmpl w:val="0542382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3">
    <w:nsid w:val="2FAD443D"/>
    <w:multiLevelType w:val="hybridMultilevel"/>
    <w:tmpl w:val="2C7633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4">
    <w:nsid w:val="303B7349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55">
    <w:nsid w:val="30F85C0B"/>
    <w:multiLevelType w:val="hybridMultilevel"/>
    <w:tmpl w:val="A35A23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6">
    <w:nsid w:val="31AC4E2E"/>
    <w:multiLevelType w:val="hybridMultilevel"/>
    <w:tmpl w:val="5EFC471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7">
    <w:nsid w:val="33450C14"/>
    <w:multiLevelType w:val="hybridMultilevel"/>
    <w:tmpl w:val="1BB09A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8">
    <w:nsid w:val="345C6C83"/>
    <w:multiLevelType w:val="hybridMultilevel"/>
    <w:tmpl w:val="3864DF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9">
    <w:nsid w:val="349745F0"/>
    <w:multiLevelType w:val="hybridMultilevel"/>
    <w:tmpl w:val="F88A59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0">
    <w:nsid w:val="34EC720D"/>
    <w:multiLevelType w:val="hybridMultilevel"/>
    <w:tmpl w:val="14DA39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1">
    <w:nsid w:val="35024B47"/>
    <w:multiLevelType w:val="hybridMultilevel"/>
    <w:tmpl w:val="49B40A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2">
    <w:nsid w:val="370A265B"/>
    <w:multiLevelType w:val="hybridMultilevel"/>
    <w:tmpl w:val="9C3660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3">
    <w:nsid w:val="38777F1C"/>
    <w:multiLevelType w:val="hybridMultilevel"/>
    <w:tmpl w:val="3CFE2C20"/>
    <w:lvl w:ilvl="0" w:tplc="4242490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29BC915C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6B0F10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046EE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DAF66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BE278C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C087BB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FD6FEC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CA3B6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4">
    <w:nsid w:val="393849DB"/>
    <w:multiLevelType w:val="hybridMultilevel"/>
    <w:tmpl w:val="A6523A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5">
    <w:nsid w:val="39AB0969"/>
    <w:multiLevelType w:val="hybridMultilevel"/>
    <w:tmpl w:val="4F2E07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6">
    <w:nsid w:val="39FD7188"/>
    <w:multiLevelType w:val="hybridMultilevel"/>
    <w:tmpl w:val="931E5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7">
    <w:nsid w:val="3A702717"/>
    <w:multiLevelType w:val="hybridMultilevel"/>
    <w:tmpl w:val="9C9ECB26"/>
    <w:lvl w:ilvl="0" w:tplc="FC74B15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96CD2B0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2864C74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862D39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ADE3E2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950D2A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654046A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C294603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4AE47F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8">
    <w:nsid w:val="3AB43AE0"/>
    <w:multiLevelType w:val="multilevel"/>
    <w:tmpl w:val="E8E2EC1E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9">
    <w:nsid w:val="3C3616C9"/>
    <w:multiLevelType w:val="hybridMultilevel"/>
    <w:tmpl w:val="BB923F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0">
    <w:nsid w:val="3D117762"/>
    <w:multiLevelType w:val="hybridMultilevel"/>
    <w:tmpl w:val="8BA2504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1">
    <w:nsid w:val="3DB913DF"/>
    <w:multiLevelType w:val="hybridMultilevel"/>
    <w:tmpl w:val="203264BA"/>
    <w:lvl w:ilvl="0" w:tplc="633A4074">
      <w:numFmt w:val="bullet"/>
      <w:lvlText w:val="•"/>
      <w:lvlJc w:val="left"/>
      <w:pPr>
        <w:ind w:hanging="720" w:left="1440"/>
      </w:pPr>
      <w:rPr>
        <w:rFonts w:ascii="Verdana" w:cstheme="minorBidi" w:eastAsiaTheme="minorHAnsi" w:hAnsi="Verdana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2">
    <w:nsid w:val="3DEA0D49"/>
    <w:multiLevelType w:val="hybridMultilevel"/>
    <w:tmpl w:val="CE5AD2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3">
    <w:nsid w:val="3DF47D30"/>
    <w:multiLevelType w:val="hybridMultilevel"/>
    <w:tmpl w:val="86AC03F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4">
    <w:nsid w:val="3F3508E1"/>
    <w:multiLevelType w:val="hybridMultilevel"/>
    <w:tmpl w:val="82AA51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5">
    <w:nsid w:val="3FA97C48"/>
    <w:multiLevelType w:val="hybridMultilevel"/>
    <w:tmpl w:val="1D048782"/>
    <w:lvl w:ilvl="0" w:tplc="25FA3170">
      <w:start w:val="1"/>
      <w:numFmt w:val="decimal"/>
      <w:lvlText w:val="%1."/>
      <w:lvlJc w:val="left"/>
      <w:pPr>
        <w:ind w:hanging="360" w:left="720"/>
      </w:pPr>
      <w:rPr>
        <w:rFonts w:ascii="Verdana" w:cstheme="minorBidi" w:eastAsiaTheme="minorHAnsi" w:hAnsi="Verdana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6">
    <w:nsid w:val="3FED2783"/>
    <w:multiLevelType w:val="hybridMultilevel"/>
    <w:tmpl w:val="0E5E82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7">
    <w:nsid w:val="406369BE"/>
    <w:multiLevelType w:val="hybridMultilevel"/>
    <w:tmpl w:val="ECBEBD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8">
    <w:nsid w:val="409715B0"/>
    <w:multiLevelType w:val="hybridMultilevel"/>
    <w:tmpl w:val="5E2E6B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9">
    <w:nsid w:val="41326F35"/>
    <w:multiLevelType w:val="singleLevel"/>
    <w:tmpl w:val="A36AC402"/>
    <w:styleLink w:val="Appendixes"/>
    <w:lvl w:ilvl="0">
      <w:start w:val="1"/>
      <w:numFmt w:val="decimal"/>
      <w:pStyle w:val="ListNumber21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80">
    <w:nsid w:val="420A2F02"/>
    <w:multiLevelType w:val="multilevel"/>
    <w:tmpl w:val="26307B74"/>
    <w:lvl w:ilvl="0">
      <w:start w:val="3"/>
      <w:numFmt w:val="decimal"/>
      <w:lvlText w:val="%1"/>
      <w:lvlJc w:val="left"/>
      <w:pPr>
        <w:ind w:hanging="510" w:left="510"/>
      </w:pPr>
      <w:rPr>
        <w:rFonts w:asciiTheme="minorHAnsi" w:cstheme="minorBidi" w:hAnsiTheme="minorHAnsi" w:hint="default"/>
      </w:rPr>
    </w:lvl>
    <w:lvl w:ilvl="1">
      <w:start w:val="5"/>
      <w:numFmt w:val="decimal"/>
      <w:lvlText w:val="%1.%2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Theme="minorHAnsi" w:cstheme="minorBidi" w:hAnsiTheme="minorHAnsi"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asciiTheme="minorHAnsi" w:cstheme="minorBidi" w:hAnsiTheme="minorHAnsi"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asciiTheme="minorHAnsi" w:cstheme="minorBidi" w:hAnsiTheme="minorHAnsi"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asciiTheme="minorHAnsi" w:cstheme="minorBidi" w:hAnsiTheme="minorHAnsi"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asciiTheme="minorHAnsi" w:cstheme="minorBidi" w:hAnsiTheme="minorHAnsi"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asciiTheme="minorHAnsi" w:cstheme="minorBidi" w:hAnsiTheme="minorHAnsi" w:hint="default"/>
      </w:rPr>
    </w:lvl>
  </w:abstractNum>
  <w:abstractNum w15:restartNumberingAfterBreak="0" w:abstractNumId="81">
    <w:nsid w:val="426B3F64"/>
    <w:multiLevelType w:val="hybridMultilevel"/>
    <w:tmpl w:val="05840A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2">
    <w:nsid w:val="440B2AD8"/>
    <w:multiLevelType w:val="hybridMultilevel"/>
    <w:tmpl w:val="919CB582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83">
    <w:nsid w:val="45754AD9"/>
    <w:multiLevelType w:val="hybridMultilevel"/>
    <w:tmpl w:val="72F6A0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4">
    <w:nsid w:val="48232D40"/>
    <w:multiLevelType w:val="hybridMultilevel"/>
    <w:tmpl w:val="62FCD5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5">
    <w:nsid w:val="4A141C67"/>
    <w:multiLevelType w:val="hybridMultilevel"/>
    <w:tmpl w:val="ADE249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6">
    <w:nsid w:val="4A253C6C"/>
    <w:multiLevelType w:val="multilevel"/>
    <w:tmpl w:val="A39C2310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87">
    <w:nsid w:val="4ACB221C"/>
    <w:multiLevelType w:val="hybridMultilevel"/>
    <w:tmpl w:val="31307D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8">
    <w:nsid w:val="4BB762B1"/>
    <w:multiLevelType w:val="hybridMultilevel"/>
    <w:tmpl w:val="9EDABE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9">
    <w:nsid w:val="4C0E7771"/>
    <w:multiLevelType w:val="hybridMultilevel"/>
    <w:tmpl w:val="F0EE93E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0">
    <w:nsid w:val="4C534FFC"/>
    <w:multiLevelType w:val="multilevel"/>
    <w:tmpl w:val="6F406DE4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91">
    <w:nsid w:val="4CDC6035"/>
    <w:multiLevelType w:val="hybridMultilevel"/>
    <w:tmpl w:val="E3C225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2">
    <w:nsid w:val="4FEB2FB9"/>
    <w:multiLevelType w:val="hybridMultilevel"/>
    <w:tmpl w:val="84DEC2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3">
    <w:nsid w:val="53AE02F5"/>
    <w:multiLevelType w:val="hybridMultilevel"/>
    <w:tmpl w:val="9276608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4">
    <w:nsid w:val="551E2879"/>
    <w:multiLevelType w:val="hybridMultilevel"/>
    <w:tmpl w:val="830286B6"/>
    <w:lvl w:ilvl="0" w:tplc="69DEF4D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5">
    <w:nsid w:val="577F7B40"/>
    <w:multiLevelType w:val="hybridMultilevel"/>
    <w:tmpl w:val="2FDA1C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6">
    <w:nsid w:val="58447820"/>
    <w:multiLevelType w:val="multilevel"/>
    <w:tmpl w:val="75940A64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7">
    <w:nsid w:val="58E50679"/>
    <w:multiLevelType w:val="hybridMultilevel"/>
    <w:tmpl w:val="0ADA8E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8">
    <w:nsid w:val="5AF23BFF"/>
    <w:multiLevelType w:val="multilevel"/>
    <w:tmpl w:val="BA585942"/>
    <w:lvl w:ilvl="0">
      <w:start w:val="3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2160"/>
      </w:pPr>
      <w:rPr>
        <w:rFonts w:hint="default"/>
      </w:rPr>
    </w:lvl>
  </w:abstractNum>
  <w:abstractNum w15:restartNumberingAfterBreak="0" w:abstractNumId="99">
    <w:nsid w:val="5B3675E1"/>
    <w:multiLevelType w:val="hybridMultilevel"/>
    <w:tmpl w:val="257C8D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0">
    <w:nsid w:val="5BCC75B7"/>
    <w:multiLevelType w:val="hybridMultilevel"/>
    <w:tmpl w:val="59C0AA0A"/>
    <w:lvl w:ilvl="0" w:tplc="04090001">
      <w:start w:val="1"/>
      <w:numFmt w:val="bullet"/>
      <w:lvlText w:val=""/>
      <w:lvlJc w:val="left"/>
      <w:pPr>
        <w:ind w:hanging="360" w:left="77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9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9"/>
      </w:pPr>
      <w:rPr>
        <w:rFonts w:ascii="Wingdings" w:hAnsi="Wingdings" w:hint="default"/>
      </w:rPr>
    </w:lvl>
  </w:abstractNum>
  <w:abstractNum w15:restartNumberingAfterBreak="0" w:abstractNumId="101">
    <w:nsid w:val="5D071624"/>
    <w:multiLevelType w:val="hybridMultilevel"/>
    <w:tmpl w:val="4F0E30D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2">
    <w:nsid w:val="5E3438D7"/>
    <w:multiLevelType w:val="hybridMultilevel"/>
    <w:tmpl w:val="9D52CFD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3">
    <w:nsid w:val="5EC038B3"/>
    <w:multiLevelType w:val="hybridMultilevel"/>
    <w:tmpl w:val="F920E3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4">
    <w:nsid w:val="5F10328A"/>
    <w:multiLevelType w:val="hybridMultilevel"/>
    <w:tmpl w:val="279AAC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5">
    <w:nsid w:val="5F701BBE"/>
    <w:multiLevelType w:val="multilevel"/>
    <w:tmpl w:val="FA6236D8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06">
    <w:nsid w:val="5FD65DCE"/>
    <w:multiLevelType w:val="hybridMultilevel"/>
    <w:tmpl w:val="FFF4E5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7">
    <w:nsid w:val="600F678C"/>
    <w:multiLevelType w:val="hybridMultilevel"/>
    <w:tmpl w:val="423A279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8">
    <w:nsid w:val="6079438F"/>
    <w:multiLevelType w:val="hybridMultilevel"/>
    <w:tmpl w:val="026C341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9">
    <w:nsid w:val="60B11F6F"/>
    <w:multiLevelType w:val="hybridMultilevel"/>
    <w:tmpl w:val="3AC2A1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0">
    <w:nsid w:val="63877936"/>
    <w:multiLevelType w:val="hybridMultilevel"/>
    <w:tmpl w:val="D2861C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1">
    <w:nsid w:val="640A0D78"/>
    <w:multiLevelType w:val="multilevel"/>
    <w:tmpl w:val="EFE00F92"/>
    <w:styleLink w:val="HHSBullets"/>
    <w:lvl w:ilvl="0">
      <w:start w:val="1"/>
      <w:numFmt w:val="bullet"/>
      <w:lvlText w:val="●"/>
      <w:lvlJc w:val="left"/>
      <w:pPr>
        <w:ind w:hanging="360" w:left="720"/>
      </w:pPr>
      <w:rPr>
        <w:rFonts w:ascii="Times New Roman" w:cs="Times New Roman" w:hAnsi="Times New Roman" w:hint="default"/>
        <w:b w:val="0"/>
        <w:i w:val="0"/>
        <w:sz w:val="22"/>
      </w:rPr>
    </w:lvl>
    <w:lvl w:ilvl="1">
      <w:start w:val="1"/>
      <w:numFmt w:val="bullet"/>
      <w:lvlText w:val=""/>
      <w:lvlJc w:val="left"/>
      <w:pPr>
        <w:ind w:hanging="360" w:left="1080"/>
      </w:pPr>
      <w:rPr>
        <w:rFonts w:ascii="Webdings" w:hAnsi="Webdings" w:hint="default"/>
        <w:b w:val="0"/>
        <w:i w:val="0"/>
      </w:rPr>
    </w:lvl>
    <w:lvl w:ilvl="2">
      <w:start w:val="1"/>
      <w:numFmt w:val="bullet"/>
      <w:lvlText w:val="◊"/>
      <w:lvlJc w:val="left"/>
      <w:pPr>
        <w:ind w:hanging="360" w:left="1440"/>
      </w:pPr>
      <w:rPr>
        <w:rFonts w:ascii="Times New Roman" w:cs="Times New Roman" w:hAnsi="Times New Roman" w:hint="default"/>
        <w:b w:val="0"/>
        <w:i w:val="0"/>
      </w:rPr>
    </w:lvl>
    <w:lvl w:ilvl="3">
      <w:start w:val="1"/>
      <w:numFmt w:val="bullet"/>
      <w:lvlText w:val="o"/>
      <w:lvlJc w:val="left"/>
      <w:pPr>
        <w:ind w:hanging="360" w:left="1800"/>
      </w:pPr>
      <w:rPr>
        <w:rFonts w:ascii="Times New Roman" w:cs="Times New Roman" w:hAnsi="Times New Roman" w:hint="default"/>
        <w:b w:val="0"/>
        <w:i w:val="0"/>
        <w:sz w:val="18"/>
      </w:rPr>
    </w:lvl>
    <w:lvl w:ilvl="4">
      <w:start w:val="1"/>
      <w:numFmt w:val="bullet"/>
      <w:lvlText w:val="▪"/>
      <w:lvlJc w:val="left"/>
      <w:pPr>
        <w:ind w:hanging="360" w:left="2160"/>
      </w:pPr>
      <w:rPr>
        <w:rFonts w:ascii="Times New Roman" w:cs="Times New Roman" w:hAnsi="Times New Roman" w:hint="default"/>
        <w:b w:val="0"/>
        <w:i w:val="0"/>
      </w:rPr>
    </w:lvl>
    <w:lvl w:ilvl="5">
      <w:start w:val="1"/>
      <w:numFmt w:val="none"/>
      <w:lvlText w:val=""/>
      <w:lvlJc w:val="left"/>
      <w:pPr>
        <w:ind w:hanging="360" w:left="2520"/>
      </w:pPr>
      <w:rPr>
        <w:rFonts w:hint="default"/>
      </w:rPr>
    </w:lvl>
    <w:lvl w:ilvl="6">
      <w:start w:val="1"/>
      <w:numFmt w:val="none"/>
      <w:lvlText w:val="%7"/>
      <w:lvlJc w:val="left"/>
      <w:pPr>
        <w:ind w:hanging="360" w:left="2880"/>
      </w:pPr>
      <w:rPr>
        <w:rFonts w:hint="default"/>
      </w:rPr>
    </w:lvl>
    <w:lvl w:ilvl="7">
      <w:start w:val="1"/>
      <w:numFmt w:val="none"/>
      <w:lvlText w:val="%8"/>
      <w:lvlJc w:val="left"/>
      <w:pPr>
        <w:ind w:hanging="360" w:left="3240"/>
      </w:pPr>
      <w:rPr>
        <w:rFonts w:hint="default"/>
      </w:rPr>
    </w:lvl>
    <w:lvl w:ilvl="8">
      <w:start w:val="1"/>
      <w:numFmt w:val="none"/>
      <w:lvlText w:val="%9"/>
      <w:lvlJc w:val="left"/>
      <w:pPr>
        <w:ind w:hanging="360" w:left="3600"/>
      </w:pPr>
      <w:rPr>
        <w:rFonts w:hint="default"/>
      </w:rPr>
    </w:lvl>
  </w:abstractNum>
  <w:abstractNum w15:restartNumberingAfterBreak="0" w:abstractNumId="112">
    <w:nsid w:val="641073DE"/>
    <w:multiLevelType w:val="hybridMultilevel"/>
    <w:tmpl w:val="A622F40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3">
    <w:nsid w:val="648F092E"/>
    <w:multiLevelType w:val="multilevel"/>
    <w:tmpl w:val="709ED486"/>
    <w:lvl w:ilvl="0">
      <w:start w:val="5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14">
    <w:nsid w:val="66353E9C"/>
    <w:multiLevelType w:val="hybridMultilevel"/>
    <w:tmpl w:val="59C41BD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5">
    <w:nsid w:val="666754CE"/>
    <w:multiLevelType w:val="hybridMultilevel"/>
    <w:tmpl w:val="56F674F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6">
    <w:nsid w:val="66E950D8"/>
    <w:multiLevelType w:val="hybridMultilevel"/>
    <w:tmpl w:val="606A46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7">
    <w:nsid w:val="677E0E3E"/>
    <w:multiLevelType w:val="hybridMultilevel"/>
    <w:tmpl w:val="27E836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8">
    <w:nsid w:val="67894DB2"/>
    <w:multiLevelType w:val="hybridMultilevel"/>
    <w:tmpl w:val="D9227C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9">
    <w:nsid w:val="686C4CBB"/>
    <w:multiLevelType w:val="hybridMultilevel"/>
    <w:tmpl w:val="C18E1A1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0">
    <w:nsid w:val="688A461D"/>
    <w:multiLevelType w:val="hybridMultilevel"/>
    <w:tmpl w:val="05CCBF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1">
    <w:nsid w:val="690F2A3F"/>
    <w:multiLevelType w:val="hybridMultilevel"/>
    <w:tmpl w:val="C78CCD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2">
    <w:nsid w:val="69DE425B"/>
    <w:multiLevelType w:val="hybridMultilevel"/>
    <w:tmpl w:val="DC7047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3">
    <w:nsid w:val="6AD23660"/>
    <w:multiLevelType w:val="hybridMultilevel"/>
    <w:tmpl w:val="7BC48E94"/>
    <w:lvl w:ilvl="0" w:tplc="628E7EE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4A319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8B6672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CA0A4D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72B81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38A925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17DCB83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ACF2502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AD05B2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4">
    <w:nsid w:val="6AFA441E"/>
    <w:multiLevelType w:val="multilevel"/>
    <w:tmpl w:val="99283728"/>
    <w:lvl w:ilvl="0">
      <w:start w:val="1"/>
      <w:numFmt w:val="decimal"/>
      <w:lvlText w:val="%1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1">
      <w:start w:val="3"/>
      <w:numFmt w:val="decimal"/>
      <w:lvlText w:val="%1.%2"/>
      <w:lvlJc w:val="left"/>
      <w:pPr>
        <w:ind w:hanging="600" w:left="600"/>
      </w:pPr>
      <w:rPr>
        <w:rFonts w:ascii="Verdana" w:cs="Times New Roman" w:hAnsi="Verdana" w:hint="default"/>
        <w:sz w:val="22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ascii="Verdana" w:cs="Times New Roman" w:hAnsi="Verdana" w:hint="default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rFonts w:ascii="Verdana" w:cs="Times New Roman" w:hAnsi="Verdana" w:hint="default"/>
        <w:sz w:val="22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ascii="Verdana" w:cs="Times New Roman" w:hAnsi="Verdana" w:hint="default"/>
        <w:sz w:val="22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ascii="Verdana" w:cs="Times New Roman" w:hAnsi="Verdana" w:hint="default"/>
        <w:sz w:val="22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ascii="Verdana" w:cs="Times New Roman" w:hAnsi="Verdana" w:hint="default"/>
        <w:sz w:val="22"/>
      </w:rPr>
    </w:lvl>
  </w:abstractNum>
  <w:abstractNum w15:restartNumberingAfterBreak="0" w:abstractNumId="125">
    <w:nsid w:val="6B9615D4"/>
    <w:multiLevelType w:val="hybridMultilevel"/>
    <w:tmpl w:val="403A3B22"/>
    <w:lvl w:ilvl="0" w:tplc="F3606E6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226A93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7ED41A6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3DEE368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B64663E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D634238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0A4BD0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67A8FF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473F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6">
    <w:nsid w:val="6E521D75"/>
    <w:multiLevelType w:val="hybridMultilevel"/>
    <w:tmpl w:val="78B4332A"/>
    <w:lvl w:ilvl="0" w:tplc="43185F4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93280A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182A40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940FA2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E9C89B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6E8A02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E4438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71E6C3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B4826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7">
    <w:nsid w:val="6E6C7399"/>
    <w:multiLevelType w:val="hybridMultilevel"/>
    <w:tmpl w:val="2D3E25F0"/>
    <w:lvl w:ilvl="0" w:tplc="F53EEBD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F63A1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78A3BBA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9D0076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C1038F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F460EB0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CEB0D9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B7A6C6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85637A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8">
    <w:nsid w:val="6FC8183B"/>
    <w:multiLevelType w:val="hybridMultilevel"/>
    <w:tmpl w:val="0B0889BA"/>
    <w:lvl w:ilvl="0" w:tplc="04090001">
      <w:start w:val="10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9">
    <w:nsid w:val="6FCE791C"/>
    <w:multiLevelType w:val="hybridMultilevel"/>
    <w:tmpl w:val="F30480A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0">
    <w:nsid w:val="70425FDF"/>
    <w:multiLevelType w:val="hybridMultilevel"/>
    <w:tmpl w:val="8A0A03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1">
    <w:nsid w:val="71F17F4F"/>
    <w:multiLevelType w:val="hybridMultilevel"/>
    <w:tmpl w:val="B68A4A1A"/>
    <w:lvl w:ilvl="0" w:tplc="522860B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F7447E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E54045B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478B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1C02B6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BCC7B4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E1A32F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350098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95CDD6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2">
    <w:nsid w:val="72311E9E"/>
    <w:multiLevelType w:val="hybridMultilevel"/>
    <w:tmpl w:val="AF4A3866"/>
    <w:lvl w:ilvl="0" w:tplc="25F6DAD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4381B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2D8E9E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0B69D6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14C92D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D665C1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7E4EA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2C7A95D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E0F4AE6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3">
    <w:nsid w:val="73555F35"/>
    <w:multiLevelType w:val="hybridMultilevel"/>
    <w:tmpl w:val="A13034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4">
    <w:nsid w:val="74146356"/>
    <w:multiLevelType w:val="hybridMultilevel"/>
    <w:tmpl w:val="625E35B4"/>
    <w:lvl w:ilvl="0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35">
    <w:nsid w:val="763821D1"/>
    <w:multiLevelType w:val="hybridMultilevel"/>
    <w:tmpl w:val="4D2E64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6">
    <w:nsid w:val="76E617DB"/>
    <w:multiLevelType w:val="multilevel"/>
    <w:tmpl w:val="D2408504"/>
    <w:styleLink w:val="HHSBullets1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hanging="360" w:left="288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hanging="360" w:left="360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hanging="360" w:left="504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hanging="360" w:left="57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15:restartNumberingAfterBreak="0" w:abstractNumId="137">
    <w:nsid w:val="77B2469B"/>
    <w:multiLevelType w:val="multilevel"/>
    <w:tmpl w:val="C486EC08"/>
    <w:lvl w:ilvl="0">
      <w:start w:val="3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38">
    <w:nsid w:val="780E1192"/>
    <w:multiLevelType w:val="hybridMultilevel"/>
    <w:tmpl w:val="957C4E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9">
    <w:nsid w:val="7ABB3726"/>
    <w:multiLevelType w:val="hybridMultilevel"/>
    <w:tmpl w:val="CFF0EA5E"/>
    <w:lvl w:ilvl="0" w:tplc="04090001">
      <w:start w:val="1"/>
      <w:numFmt w:val="bullet"/>
      <w:lvlText w:val=""/>
      <w:lvlJc w:val="left"/>
      <w:pPr>
        <w:ind w:hanging="360" w:left="795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1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3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5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7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9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1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3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55"/>
      </w:pPr>
      <w:rPr>
        <w:rFonts w:ascii="Wingdings" w:hAnsi="Wingdings" w:hint="default"/>
      </w:rPr>
    </w:lvl>
  </w:abstractNum>
  <w:abstractNum w15:restartNumberingAfterBreak="0" w:abstractNumId="140">
    <w:nsid w:val="7C075BEB"/>
    <w:multiLevelType w:val="hybridMultilevel"/>
    <w:tmpl w:val="1B0E5F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1">
    <w:nsid w:val="7E02561B"/>
    <w:multiLevelType w:val="hybridMultilevel"/>
    <w:tmpl w:val="380A30B2"/>
    <w:lvl w:ilvl="0" w:tplc="EFA665D4">
      <w:start w:val="1"/>
      <w:numFmt w:val="bullet"/>
      <w:lvlText w:val=""/>
      <w:lvlJc w:val="left"/>
      <w:pPr>
        <w:tabs>
          <w:tab w:pos="720" w:val="num"/>
        </w:tabs>
        <w:ind w:hanging="720" w:left="720"/>
      </w:pPr>
    </w:lvl>
    <w:lvl w:ilvl="1" w:tplc="E0EA1830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 w:tplc="492C9F6A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 w:tplc="53CC4086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 w:tplc="A376574C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 w:tplc="769C9EBC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 w:tplc="FA229738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 w:tplc="AF5CD418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 w:tplc="39329B9A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42">
    <w:nsid w:val="7E80456A"/>
    <w:multiLevelType w:val="hybridMultilevel"/>
    <w:tmpl w:val="53A66E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3">
    <w:nsid w:val="7EB81E38"/>
    <w:multiLevelType w:val="multilevel"/>
    <w:tmpl w:val="FF54E8AE"/>
    <w:lvl w:ilvl="0">
      <w:start w:val="1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800" w:left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520" w:left="2520"/>
      </w:pPr>
      <w:rPr>
        <w:rFonts w:hint="default"/>
      </w:rPr>
    </w:lvl>
  </w:abstractNum>
  <w:abstractNum w15:restartNumberingAfterBreak="0" w:abstractNumId="144">
    <w:nsid w:val="7EDB58AA"/>
    <w:multiLevelType w:val="hybridMultilevel"/>
    <w:tmpl w:val="57F4A0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13101370" w:numId="1">
    <w:abstractNumId w:val="136"/>
  </w:num>
  <w:num w16cid:durableId="1459566420" w:numId="2">
    <w:abstractNumId w:val="68"/>
  </w:num>
  <w:num w16cid:durableId="1258293811" w:numId="3">
    <w:abstractNumId w:val="141"/>
  </w:num>
  <w:num w16cid:durableId="1735202952" w:numId="4">
    <w:abstractNumId w:val="94"/>
  </w:num>
  <w:num w16cid:durableId="1501190914" w:numId="5">
    <w:abstractNumId w:val="102"/>
  </w:num>
  <w:num w16cid:durableId="2129543934" w:numId="6">
    <w:abstractNumId w:val="13"/>
  </w:num>
  <w:num w16cid:durableId="1924144790" w:numId="7">
    <w:abstractNumId w:val="104"/>
  </w:num>
  <w:num w16cid:durableId="1168712767" w:numId="8">
    <w:abstractNumId w:val="111"/>
  </w:num>
  <w:num w16cid:durableId="1690837861" w:numId="9">
    <w:abstractNumId w:val="134"/>
  </w:num>
  <w:num w16cid:durableId="650523661" w:numId="10">
    <w:abstractNumId w:val="63"/>
  </w:num>
  <w:num w16cid:durableId="1911188817" w:numId="11">
    <w:abstractNumId w:val="123"/>
  </w:num>
  <w:num w16cid:durableId="1003124181" w:numId="12">
    <w:abstractNumId w:val="126"/>
  </w:num>
  <w:num w16cid:durableId="270473604" w:numId="13">
    <w:abstractNumId w:val="132"/>
  </w:num>
  <w:num w16cid:durableId="1502424243" w:numId="14">
    <w:abstractNumId w:val="131"/>
  </w:num>
  <w:num w16cid:durableId="158156109" w:numId="15">
    <w:abstractNumId w:val="20"/>
  </w:num>
  <w:num w16cid:durableId="385297901" w:numId="16">
    <w:abstractNumId w:val="127"/>
  </w:num>
  <w:num w16cid:durableId="1763065497" w:numId="17">
    <w:abstractNumId w:val="125"/>
  </w:num>
  <w:num w16cid:durableId="1956331137" w:numId="18">
    <w:abstractNumId w:val="67"/>
  </w:num>
  <w:num w16cid:durableId="1484006599" w:numId="19">
    <w:abstractNumId w:val="14"/>
  </w:num>
  <w:num w16cid:durableId="253634818" w:numId="20">
    <w:abstractNumId w:val="7"/>
  </w:num>
  <w:num w16cid:durableId="1517113223" w:numId="21">
    <w:abstractNumId w:val="6"/>
  </w:num>
  <w:num w16cid:durableId="1827210159" w:numId="22">
    <w:abstractNumId w:val="5"/>
  </w:num>
  <w:num w16cid:durableId="1421290449" w:numId="23">
    <w:abstractNumId w:val="4"/>
  </w:num>
  <w:num w16cid:durableId="535437014" w:numId="24">
    <w:abstractNumId w:val="8"/>
  </w:num>
  <w:num w16cid:durableId="401565317" w:numId="25">
    <w:abstractNumId w:val="3"/>
  </w:num>
  <w:num w16cid:durableId="872690843" w:numId="26">
    <w:abstractNumId w:val="2"/>
  </w:num>
  <w:num w16cid:durableId="229466629" w:numId="27">
    <w:abstractNumId w:val="1"/>
  </w:num>
  <w:num w16cid:durableId="945380695" w:numId="28">
    <w:abstractNumId w:val="0"/>
  </w:num>
  <w:num w16cid:durableId="203031249" w:numId="29">
    <w:abstractNumId w:val="40"/>
  </w:num>
  <w:num w16cid:durableId="385763206" w:numId="30">
    <w:abstractNumId w:val="34"/>
  </w:num>
  <w:num w16cid:durableId="1431513046" w:numId="31">
    <w:abstractNumId w:val="79"/>
  </w:num>
  <w:num w16cid:durableId="312564443" w:numId="32">
    <w:abstractNumId w:val="35"/>
  </w:num>
  <w:num w16cid:durableId="195511509" w:numId="33">
    <w:abstractNumId w:val="51"/>
  </w:num>
  <w:num w16cid:durableId="1440562894" w:numId="34">
    <w:abstractNumId w:val="17"/>
  </w:num>
  <w:num w16cid:durableId="1583373568" w:numId="35">
    <w:abstractNumId w:val="71"/>
  </w:num>
  <w:num w16cid:durableId="1761870834" w:numId="36">
    <w:abstractNumId w:val="139"/>
  </w:num>
  <w:num w16cid:durableId="99422500" w:numId="37">
    <w:abstractNumId w:val="66"/>
  </w:num>
  <w:num w16cid:durableId="1512527440" w:numId="38">
    <w:abstractNumId w:val="22"/>
  </w:num>
  <w:num w16cid:durableId="299769581" w:numId="39">
    <w:abstractNumId w:val="82"/>
  </w:num>
  <w:num w16cid:durableId="586765145" w:numId="40">
    <w:abstractNumId w:val="92"/>
  </w:num>
  <w:num w16cid:durableId="1360427705" w:numId="41">
    <w:abstractNumId w:val="9"/>
  </w:num>
  <w:num w16cid:durableId="1261526859" w:numId="42">
    <w:abstractNumId w:val="85"/>
  </w:num>
  <w:num w16cid:durableId="448937926" w:numId="43">
    <w:abstractNumId w:val="55"/>
  </w:num>
  <w:num w16cid:durableId="921448226" w:numId="44">
    <w:abstractNumId w:val="48"/>
  </w:num>
  <w:num w16cid:durableId="58404658" w:numId="45">
    <w:abstractNumId w:val="130"/>
  </w:num>
  <w:num w16cid:durableId="1029914546" w:numId="46">
    <w:abstractNumId w:val="11"/>
  </w:num>
  <w:num w16cid:durableId="1883863223" w:numId="47">
    <w:abstractNumId w:val="50"/>
  </w:num>
  <w:num w16cid:durableId="1036584441" w:numId="48">
    <w:abstractNumId w:val="43"/>
  </w:num>
  <w:num w16cid:durableId="1618488722" w:numId="49">
    <w:abstractNumId w:val="47"/>
  </w:num>
  <w:num w16cid:durableId="1352609259" w:numId="50">
    <w:abstractNumId w:val="57"/>
  </w:num>
  <w:num w16cid:durableId="705569649" w:numId="51">
    <w:abstractNumId w:val="69"/>
  </w:num>
  <w:num w16cid:durableId="581379728" w:numId="52">
    <w:abstractNumId w:val="38"/>
  </w:num>
  <w:num w16cid:durableId="334112346" w:numId="53">
    <w:abstractNumId w:val="37"/>
  </w:num>
  <w:num w16cid:durableId="2071951657" w:numId="54">
    <w:abstractNumId w:val="32"/>
  </w:num>
  <w:num w16cid:durableId="106193359" w:numId="55">
    <w:abstractNumId w:val="103"/>
  </w:num>
  <w:num w16cid:durableId="566648176" w:numId="56">
    <w:abstractNumId w:val="95"/>
  </w:num>
  <w:num w16cid:durableId="546913244" w:numId="57">
    <w:abstractNumId w:val="62"/>
  </w:num>
  <w:num w16cid:durableId="2121218834" w:numId="58">
    <w:abstractNumId w:val="64"/>
  </w:num>
  <w:num w16cid:durableId="558980129" w:numId="59">
    <w:abstractNumId w:val="112"/>
  </w:num>
  <w:num w16cid:durableId="1941256989" w:numId="60">
    <w:abstractNumId w:val="88"/>
  </w:num>
  <w:num w16cid:durableId="620496519" w:numId="61">
    <w:abstractNumId w:val="39"/>
  </w:num>
  <w:num w16cid:durableId="1887908579" w:numId="62">
    <w:abstractNumId w:val="109"/>
  </w:num>
  <w:num w16cid:durableId="1098450016" w:numId="63">
    <w:abstractNumId w:val="106"/>
  </w:num>
  <w:num w16cid:durableId="1400712297" w:numId="64">
    <w:abstractNumId w:val="133"/>
  </w:num>
  <w:num w16cid:durableId="1814446364" w:numId="65">
    <w:abstractNumId w:val="46"/>
  </w:num>
  <w:num w16cid:durableId="821117853" w:numId="66">
    <w:abstractNumId w:val="58"/>
  </w:num>
  <w:num w16cid:durableId="1264337905" w:numId="67">
    <w:abstractNumId w:val="49"/>
  </w:num>
  <w:num w16cid:durableId="1791706804" w:numId="68">
    <w:abstractNumId w:val="118"/>
  </w:num>
  <w:num w16cid:durableId="1804425875" w:numId="69">
    <w:abstractNumId w:val="78"/>
  </w:num>
  <w:num w16cid:durableId="736896761" w:numId="70">
    <w:abstractNumId w:val="75"/>
  </w:num>
  <w:num w16cid:durableId="311327802" w:numId="71">
    <w:abstractNumId w:val="116"/>
  </w:num>
  <w:num w16cid:durableId="1528719472" w:numId="72">
    <w:abstractNumId w:val="110"/>
  </w:num>
  <w:num w16cid:durableId="2009167723" w:numId="73">
    <w:abstractNumId w:val="10"/>
  </w:num>
  <w:num w16cid:durableId="1346251591" w:numId="74">
    <w:abstractNumId w:val="121"/>
  </w:num>
  <w:num w16cid:durableId="724067252" w:numId="75">
    <w:abstractNumId w:val="44"/>
  </w:num>
  <w:num w16cid:durableId="1321232349" w:numId="76">
    <w:abstractNumId w:val="115"/>
  </w:num>
  <w:num w16cid:durableId="1475681394" w:numId="77">
    <w:abstractNumId w:val="19"/>
  </w:num>
  <w:num w16cid:durableId="1697584903" w:numId="78">
    <w:abstractNumId w:val="76"/>
  </w:num>
  <w:num w16cid:durableId="1902709631" w:numId="79">
    <w:abstractNumId w:val="89"/>
  </w:num>
  <w:num w16cid:durableId="987782932" w:numId="80">
    <w:abstractNumId w:val="117"/>
  </w:num>
  <w:num w16cid:durableId="1456631205" w:numId="81">
    <w:abstractNumId w:val="77"/>
  </w:num>
  <w:num w16cid:durableId="1784228035" w:numId="82">
    <w:abstractNumId w:val="41"/>
  </w:num>
  <w:num w16cid:durableId="1837333348" w:numId="83">
    <w:abstractNumId w:val="99"/>
  </w:num>
  <w:num w16cid:durableId="932711685" w:numId="84">
    <w:abstractNumId w:val="26"/>
  </w:num>
  <w:num w16cid:durableId="350685123" w:numId="85">
    <w:abstractNumId w:val="138"/>
  </w:num>
  <w:num w16cid:durableId="1313216733" w:numId="86">
    <w:abstractNumId w:val="33"/>
  </w:num>
  <w:num w16cid:durableId="1231696806" w:numId="87">
    <w:abstractNumId w:val="65"/>
  </w:num>
  <w:num w16cid:durableId="729966687" w:numId="88">
    <w:abstractNumId w:val="73"/>
  </w:num>
  <w:num w16cid:durableId="164248699" w:numId="89">
    <w:abstractNumId w:val="91"/>
  </w:num>
  <w:num w16cid:durableId="1205678831" w:numId="90">
    <w:abstractNumId w:val="15"/>
  </w:num>
  <w:num w16cid:durableId="1937977707" w:numId="91">
    <w:abstractNumId w:val="60"/>
  </w:num>
  <w:num w16cid:durableId="1782145369" w:numId="92">
    <w:abstractNumId w:val="56"/>
  </w:num>
  <w:num w16cid:durableId="1139147383" w:numId="93">
    <w:abstractNumId w:val="107"/>
  </w:num>
  <w:num w16cid:durableId="1510215958" w:numId="94">
    <w:abstractNumId w:val="12"/>
  </w:num>
  <w:num w16cid:durableId="1119104223" w:numId="95">
    <w:abstractNumId w:val="21"/>
  </w:num>
  <w:num w16cid:durableId="1336767853" w:numId="96">
    <w:abstractNumId w:val="87"/>
  </w:num>
  <w:num w16cid:durableId="28921117" w:numId="97">
    <w:abstractNumId w:val="135"/>
  </w:num>
  <w:num w16cid:durableId="1314601361" w:numId="98">
    <w:abstractNumId w:val="93"/>
  </w:num>
  <w:num w16cid:durableId="1582910636" w:numId="99">
    <w:abstractNumId w:val="16"/>
  </w:num>
  <w:num w16cid:durableId="251352084" w:numId="100">
    <w:abstractNumId w:val="45"/>
  </w:num>
  <w:num w16cid:durableId="1548953329" w:numId="101">
    <w:abstractNumId w:val="25"/>
  </w:num>
  <w:num w16cid:durableId="1750925947" w:numId="102">
    <w:abstractNumId w:val="142"/>
  </w:num>
  <w:num w16cid:durableId="581719637" w:numId="103">
    <w:abstractNumId w:val="54"/>
  </w:num>
  <w:num w16cid:durableId="1291477616" w:numId="104">
    <w:abstractNumId w:val="124"/>
  </w:num>
  <w:num w16cid:durableId="154106129" w:numId="105">
    <w:abstractNumId w:val="143"/>
  </w:num>
  <w:num w16cid:durableId="607658120" w:numId="106">
    <w:abstractNumId w:val="105"/>
  </w:num>
  <w:num w16cid:durableId="854420272" w:numId="107">
    <w:abstractNumId w:val="137"/>
  </w:num>
  <w:num w16cid:durableId="593056162" w:numId="108">
    <w:abstractNumId w:val="86"/>
  </w:num>
  <w:num w16cid:durableId="343871336" w:numId="109">
    <w:abstractNumId w:val="90"/>
  </w:num>
  <w:num w16cid:durableId="34618974" w:numId="110">
    <w:abstractNumId w:val="31"/>
  </w:num>
  <w:num w16cid:durableId="2068260503" w:numId="111">
    <w:abstractNumId w:val="59"/>
  </w:num>
  <w:num w16cid:durableId="259873761" w:numId="112">
    <w:abstractNumId w:val="42"/>
  </w:num>
  <w:num w16cid:durableId="428426466" w:numId="113">
    <w:abstractNumId w:val="53"/>
  </w:num>
  <w:num w16cid:durableId="1090390080" w:numId="114">
    <w:abstractNumId w:val="36"/>
  </w:num>
  <w:num w16cid:durableId="775560853" w:numId="115">
    <w:abstractNumId w:val="129"/>
  </w:num>
  <w:num w16cid:durableId="1782383534" w:numId="116">
    <w:abstractNumId w:val="101"/>
  </w:num>
  <w:num w16cid:durableId="89737634" w:numId="117">
    <w:abstractNumId w:val="120"/>
  </w:num>
  <w:num w16cid:durableId="1861891017" w:numId="118">
    <w:abstractNumId w:val="84"/>
  </w:num>
  <w:num w16cid:durableId="1115632883" w:numId="119">
    <w:abstractNumId w:val="72"/>
  </w:num>
  <w:num w16cid:durableId="2041196250" w:numId="120">
    <w:abstractNumId w:val="52"/>
  </w:num>
  <w:num w16cid:durableId="270403242" w:numId="121">
    <w:abstractNumId w:val="29"/>
  </w:num>
  <w:num w16cid:durableId="1262957826" w:numId="122">
    <w:abstractNumId w:val="144"/>
  </w:num>
  <w:num w16cid:durableId="1656882445" w:numId="123">
    <w:abstractNumId w:val="122"/>
  </w:num>
  <w:num w16cid:durableId="371462478" w:numId="124">
    <w:abstractNumId w:val="83"/>
  </w:num>
  <w:num w16cid:durableId="389117475" w:numId="125">
    <w:abstractNumId w:val="114"/>
  </w:num>
  <w:num w16cid:durableId="1086264958" w:numId="126">
    <w:abstractNumId w:val="119"/>
  </w:num>
  <w:num w16cid:durableId="1258636983" w:numId="127">
    <w:abstractNumId w:val="96"/>
  </w:num>
  <w:num w16cid:durableId="1259602509" w:numId="128">
    <w:abstractNumId w:val="140"/>
  </w:num>
  <w:num w16cid:durableId="1858691173" w:numId="129">
    <w:abstractNumId w:val="28"/>
  </w:num>
  <w:num w16cid:durableId="988024249" w:numId="130">
    <w:abstractNumId w:val="98"/>
  </w:num>
  <w:num w16cid:durableId="889072678" w:numId="131">
    <w:abstractNumId w:val="80"/>
  </w:num>
  <w:num w16cid:durableId="1981108883" w:numId="132">
    <w:abstractNumId w:val="27"/>
  </w:num>
  <w:num w16cid:durableId="1025523396" w:numId="133">
    <w:abstractNumId w:val="97"/>
  </w:num>
  <w:num w16cid:durableId="1606226185" w:numId="134">
    <w:abstractNumId w:val="74"/>
  </w:num>
  <w:num w16cid:durableId="532117641" w:numId="135">
    <w:abstractNumId w:val="61"/>
  </w:num>
  <w:num w16cid:durableId="1171531511" w:numId="136">
    <w:abstractNumId w:val="70"/>
  </w:num>
  <w:num w16cid:durableId="1406801478" w:numId="137">
    <w:abstractNumId w:val="30"/>
  </w:num>
  <w:num w16cid:durableId="642931856" w:numId="138">
    <w:abstractNumId w:val="113"/>
  </w:num>
  <w:num w16cid:durableId="1399206012" w:numId="139">
    <w:abstractNumId w:val="81"/>
  </w:num>
  <w:num w16cid:durableId="2135362426" w:numId="140">
    <w:abstractNumId w:val="23"/>
  </w:num>
  <w:num w16cid:durableId="1578860026" w:numId="141">
    <w:abstractNumId w:val="108"/>
  </w:num>
  <w:num w16cid:durableId="1272860509" w:numId="142">
    <w:abstractNumId w:val="100"/>
  </w:num>
  <w:num w16cid:durableId="1291714713" w:numId="143">
    <w:abstractNumId w:val="24"/>
  </w:num>
  <w:num w16cid:durableId="372769865" w:numId="144">
    <w:abstractNumId w:val="128"/>
  </w:num>
  <w:num w16cid:durableId="51006143" w:numId="145">
    <w:abstractNumId w:val="1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Batang" w:hAnsi="Arial"/>
        <w:sz w:val="22"/>
        <w:szCs w:val="22"/>
        <w:lang w:bidi="ar-SA" w:eastAsia="ko-KR" w:val="en-US"/>
      </w:rPr>
    </w:rPrDefault>
    <w:pPrDefault>
      <w:pPr>
        <w:spacing w:after="120" w:before="12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 w:uiPriority="94"/>
    <w:lsdException w:name="Bibliography" w:semiHidden="1" w:uiPriority="37" w:unhideWhenUsed="1"/>
    <w:lsdException w:name="TOC Heading" w:qFormat="1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2613"/>
    <w:pPr>
      <w:spacing w:after="160" w:before="160"/>
    </w:pPr>
    <w:rPr>
      <w:rFonts w:cs="Times New Roman" w:eastAsia="Times New Roman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D3A62"/>
    <w:pPr>
      <w:keepNext/>
      <w:keepLines/>
      <w:pBdr>
        <w:bottom w:color="C0504D" w:space="2" w:sz="4" w:themeColor="accent2" w:val="single"/>
      </w:pBdr>
      <w:snapToGrid w:val="0"/>
      <w:spacing w:before="360"/>
      <w:ind w:hanging="360" w:left="360"/>
      <w:outlineLvl w:val="0"/>
    </w:pPr>
    <w:rPr>
      <w:rFonts w:eastAsiaTheme="majorEastAsia"/>
      <w:b/>
      <w:smallCaps/>
      <w:color w:themeColor="text1" w:themeTint="D9" w:val="262626"/>
      <w:sz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DD3A62"/>
    <w:pPr>
      <w:keepNext/>
      <w:spacing w:before="360"/>
      <w:outlineLvl w:val="1"/>
    </w:pPr>
    <w:rPr>
      <w:rFonts w:ascii="Arial Bold" w:cs="Times New Roman" w:eastAsiaTheme="majorEastAsia" w:hAnsi="Arial Bold"/>
      <w:b/>
      <w:smallCaps/>
      <w:color w:val="94362A"/>
      <w:szCs w:val="24"/>
    </w:rPr>
  </w:style>
  <w:style w:styleId="Heading3" w:type="paragraph">
    <w:name w:val="heading 3"/>
    <w:next w:val="Normal"/>
    <w:link w:val="Heading3Char"/>
    <w:uiPriority w:val="9"/>
    <w:unhideWhenUsed/>
    <w:qFormat/>
    <w:rsid w:val="00097CD0"/>
    <w:pPr>
      <w:keepNext/>
      <w:spacing w:before="240"/>
      <w:outlineLvl w:val="2"/>
    </w:pPr>
    <w:rPr>
      <w:rFonts w:eastAsiaTheme="majorEastAsia"/>
      <w:b/>
      <w:iCs/>
      <w:color w:themeColor="accent2" w:themeShade="80" w:val="632423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5706"/>
    <w:pPr>
      <w:keepNext/>
      <w:keepLines/>
      <w:snapToGrid w:val="0"/>
      <w:spacing w:before="240"/>
      <w:outlineLvl w:val="3"/>
    </w:pPr>
    <w:rPr>
      <w:rFonts w:cs="Arial" w:eastAsiaTheme="majorEastAsia"/>
      <w:i/>
      <w:iCs/>
      <w:color w:themeColor="accent2" w:themeShade="80" w:val="632423"/>
      <w:szCs w:val="28"/>
    </w:rPr>
  </w:style>
  <w:style w:styleId="Heading5" w:type="paragraph">
    <w:name w:val="heading 5"/>
    <w:next w:val="Normal"/>
    <w:link w:val="Heading5Char"/>
    <w:uiPriority w:val="9"/>
    <w:unhideWhenUsed/>
    <w:qFormat/>
    <w:rsid w:val="00845706"/>
    <w:pPr>
      <w:outlineLvl w:val="4"/>
    </w:pPr>
    <w:rPr>
      <w:rFonts w:eastAsiaTheme="majorEastAsia"/>
      <w:iCs/>
      <w:color w:themeColor="accent2" w:themeShade="80" w:val="632423"/>
      <w:szCs w:val="24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845706"/>
    <w:pPr>
      <w:keepNext/>
      <w:keepLines/>
      <w:snapToGrid w:val="0"/>
      <w:spacing w:after="240" w:before="240"/>
      <w:outlineLvl w:val="5"/>
    </w:pPr>
    <w:rPr>
      <w:rFonts w:cs="Arial" w:eastAsiaTheme="majorEastAsia"/>
      <w:b/>
      <w:i/>
      <w:iCs/>
      <w:color w:themeColor="accent2" w:themeShade="80" w:val="632423"/>
    </w:rPr>
  </w:style>
  <w:style w:styleId="Heading7" w:type="paragraph">
    <w:name w:val="heading 7"/>
    <w:basedOn w:val="Normal"/>
    <w:next w:val="Normal"/>
    <w:link w:val="Heading7Char"/>
    <w:uiPriority w:val="9"/>
    <w:unhideWhenUsed/>
    <w:rsid w:val="00845706"/>
    <w:pPr>
      <w:keepNext/>
      <w:keepLines/>
      <w:snapToGrid w:val="0"/>
      <w:spacing w:before="80"/>
      <w:outlineLvl w:val="6"/>
    </w:pPr>
    <w:rPr>
      <w:rFonts w:asciiTheme="majorHAnsi" w:cstheme="majorBidi" w:eastAsiaTheme="majorEastAsia" w:hAnsiTheme="majorHAnsi"/>
      <w:b/>
      <w:bCs/>
      <w:color w:themeColor="accent2" w:themeShade="80" w:val="63242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rsid w:val="00845706"/>
    <w:pPr>
      <w:keepNext/>
      <w:keepLines/>
      <w:snapToGrid w:val="0"/>
      <w:spacing w:before="80"/>
      <w:outlineLvl w:val="7"/>
    </w:pPr>
    <w:rPr>
      <w:rFonts w:asciiTheme="majorHAnsi" w:cstheme="majorBidi" w:eastAsiaTheme="majorEastAsia" w:hAnsiTheme="majorHAnsi"/>
      <w:color w:themeColor="accent2" w:themeShade="80" w:val="632423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5706"/>
    <w:pPr>
      <w:keepNext/>
      <w:keepLines/>
      <w:snapToGrid w:val="0"/>
      <w:spacing w:before="80"/>
      <w:outlineLvl w:val="8"/>
    </w:pPr>
    <w:rPr>
      <w:rFonts w:asciiTheme="majorHAnsi" w:cstheme="majorBidi" w:eastAsiaTheme="majorEastAsia" w:hAnsiTheme="majorHAnsi"/>
      <w:i/>
      <w:iCs/>
      <w:color w:themeColor="accent2" w:themeShade="80" w:val="6324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9209B2"/>
    <w:pPr>
      <w:spacing w:after="0" w:before="0"/>
      <w:contextualSpacing/>
    </w:pPr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TitleChar" w:type="character">
    <w:name w:val="Title Char"/>
    <w:basedOn w:val="DefaultParagraphFont"/>
    <w:link w:val="Title"/>
    <w:uiPriority w:val="10"/>
    <w:rsid w:val="009209B2"/>
    <w:rPr>
      <w:rFonts w:asciiTheme="majorHAnsi" w:cs="Mangal" w:eastAsiaTheme="majorEastAsia" w:hAnsiTheme="majorHAnsi"/>
      <w:spacing w:val="-10"/>
      <w:kern w:val="28"/>
      <w:sz w:val="56"/>
      <w:szCs w:val="50"/>
      <w:lang w:bidi="hi-IN" w:eastAsia="zh-CN"/>
    </w:rPr>
  </w:style>
  <w:style w:customStyle="1" w:styleId="Heading2Char" w:type="character">
    <w:name w:val="Heading 2 Char"/>
    <w:basedOn w:val="DefaultParagraphFont"/>
    <w:link w:val="Heading2"/>
    <w:uiPriority w:val="9"/>
    <w:rsid w:val="00DD3A62"/>
    <w:rPr>
      <w:rFonts w:ascii="Arial Bold" w:cs="Times New Roman" w:eastAsiaTheme="majorEastAsia" w:hAnsi="Arial Bold"/>
      <w:b/>
      <w:smallCaps/>
      <w:color w:val="94362A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D3A62"/>
    <w:rPr>
      <w:rFonts w:cs="Times New Roman" w:eastAsiaTheme="majorEastAsia"/>
      <w:b/>
      <w:smallCaps/>
      <w:color w:themeColor="text1" w:themeTint="D9" w:val="262626"/>
      <w:sz w:val="24"/>
      <w:szCs w:val="24"/>
    </w:rPr>
  </w:style>
  <w:style w:styleId="Subtitle" w:type="paragraph">
    <w:name w:val="Subtitle"/>
    <w:basedOn w:val="Normal"/>
    <w:next w:val="Normal"/>
    <w:link w:val="SubtitleChar"/>
    <w:uiPriority w:val="5"/>
    <w:qFormat/>
    <w:rsid w:val="009209B2"/>
    <w:pPr>
      <w:numPr>
        <w:ilvl w:val="1"/>
      </w:numPr>
    </w:pPr>
    <w:rPr>
      <w:rFonts w:asciiTheme="minorHAnsi" w:cstheme="minorBidi" w:eastAsiaTheme="minorEastAsia" w:hAnsiTheme="minorHAnsi"/>
      <w:color w:themeColor="text1" w:themeTint="A5" w:val="5A5A5A"/>
      <w:spacing w:val="15"/>
      <w:szCs w:val="22"/>
    </w:rPr>
  </w:style>
  <w:style w:customStyle="1" w:styleId="SubtitleChar" w:type="character">
    <w:name w:val="Subtitle Char"/>
    <w:basedOn w:val="DefaultParagraphFont"/>
    <w:link w:val="Subtitle"/>
    <w:uiPriority w:val="5"/>
    <w:rsid w:val="009209B2"/>
    <w:rPr>
      <w:rFonts w:asciiTheme="minorHAnsi" w:cstheme="minorBidi" w:eastAsiaTheme="minorEastAsia" w:hAnsiTheme="minorHAnsi"/>
      <w:color w:themeColor="text1" w:themeTint="A5" w:val="5A5A5A"/>
      <w:spacing w:val="15"/>
    </w:rPr>
  </w:style>
  <w:style w:styleId="Header" w:type="paragraph">
    <w:name w:val="header"/>
    <w:basedOn w:val="Normal"/>
    <w:link w:val="HeaderChar"/>
    <w:uiPriority w:val="99"/>
    <w:unhideWhenUsed/>
    <w:rsid w:val="009209B2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9209B2"/>
    <w:rPr>
      <w:rFonts w:cs="Times New Roman" w:eastAsia="Times New Roman"/>
      <w:szCs w:val="24"/>
    </w:rPr>
  </w:style>
  <w:style w:styleId="Footer" w:type="paragraph">
    <w:name w:val="footer"/>
    <w:basedOn w:val="Normal"/>
    <w:link w:val="FooterChar"/>
    <w:uiPriority w:val="99"/>
    <w:unhideWhenUsed/>
    <w:qFormat/>
    <w:rsid w:val="009209B2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9209B2"/>
    <w:rPr>
      <w:rFonts w:cs="Times New Roman" w:eastAsia="Times New Roman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097CD0"/>
    <w:rPr>
      <w:rFonts w:ascii="Arial" w:cs="Arial" w:eastAsiaTheme="majorEastAsia" w:hAnsi="Arial"/>
      <w:b/>
      <w:iCs/>
      <w:color w:themeColor="accent2" w:themeShade="80" w:val="632423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845706"/>
    <w:rPr>
      <w:rFonts w:ascii="Arial" w:cs="Arial" w:eastAsiaTheme="majorEastAsia" w:hAnsi="Arial"/>
      <w:i/>
      <w:iCs/>
      <w:color w:themeColor="accent2" w:themeShade="80" w:val="632423"/>
      <w:sz w:val="22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45706"/>
    <w:rPr>
      <w:rFonts w:ascii="Arial" w:cs="Arial" w:eastAsiaTheme="majorEastAsia" w:hAnsi="Arial"/>
      <w:iCs/>
      <w:color w:themeColor="accent2" w:themeShade="80" w:val="632423"/>
      <w:sz w:val="22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845706"/>
    <w:rPr>
      <w:rFonts w:ascii="Arial" w:cs="Arial" w:eastAsiaTheme="majorEastAsia" w:hAnsi="Arial"/>
      <w:b/>
      <w:i/>
      <w:iCs/>
      <w:color w:themeColor="accent2" w:themeShade="80" w:val="632423"/>
      <w:sz w:val="22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845706"/>
    <w:rPr>
      <w:rFonts w:asciiTheme="majorHAnsi" w:cstheme="majorBidi" w:eastAsiaTheme="majorEastAsia" w:hAnsiTheme="majorHAnsi"/>
      <w:b/>
      <w:bCs/>
      <w:color w:themeColor="accent2" w:themeShade="80" w:val="632423"/>
      <w:sz w:val="22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5706"/>
    <w:rPr>
      <w:rFonts w:asciiTheme="majorHAnsi" w:cstheme="majorBidi" w:eastAsiaTheme="majorEastAsia" w:hAnsiTheme="majorHAnsi"/>
      <w:color w:themeColor="accent2" w:themeShade="80" w:val="632423"/>
      <w:sz w:val="22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5706"/>
    <w:rPr>
      <w:rFonts w:asciiTheme="majorHAnsi" w:cstheme="majorBidi" w:eastAsiaTheme="majorEastAsia" w:hAnsiTheme="majorHAnsi"/>
      <w:i/>
      <w:iCs/>
      <w:color w:themeColor="accent2" w:themeShade="80" w:val="632423"/>
      <w:sz w:val="22"/>
      <w:szCs w:val="24"/>
    </w:rPr>
  </w:style>
  <w:style w:styleId="Caption" w:type="paragraph">
    <w:name w:val="caption"/>
    <w:basedOn w:val="Normal"/>
    <w:next w:val="Normal"/>
    <w:uiPriority w:val="2"/>
    <w:unhideWhenUsed/>
    <w:qFormat/>
    <w:rsid w:val="006D0DE1"/>
    <w:pPr>
      <w:keepNext/>
      <w:keepLines/>
      <w:snapToGrid w:val="0"/>
      <w:spacing w:before="240"/>
      <w:jc w:val="center"/>
    </w:pPr>
    <w:rPr>
      <w:rFonts w:cs="Arial" w:eastAsia="Arial"/>
      <w:b/>
      <w:bCs/>
      <w:color w:val="943634"/>
      <w:szCs w:val="22"/>
    </w:rPr>
  </w:style>
  <w:style w:styleId="ListParagraph" w:type="paragraph">
    <w:name w:val="List Paragraph"/>
    <w:basedOn w:val="Normal"/>
    <w:uiPriority w:val="34"/>
    <w:qFormat/>
    <w:rsid w:val="004A75DC"/>
    <w:pPr>
      <w:ind w:left="720"/>
      <w:contextualSpacing/>
    </w:pPr>
  </w:style>
  <w:style w:customStyle="1" w:styleId="Tablenote" w:type="paragraph">
    <w:name w:val="Table note"/>
    <w:basedOn w:val="Figurenote"/>
    <w:qFormat/>
    <w:rsid w:val="004A75DC"/>
  </w:style>
  <w:style w:styleId="Quote" w:type="paragraph">
    <w:name w:val="Quote"/>
    <w:basedOn w:val="Normal"/>
    <w:next w:val="Normal"/>
    <w:link w:val="QuoteChar"/>
    <w:uiPriority w:val="29"/>
    <w:qFormat/>
    <w:rsid w:val="00FB3765"/>
    <w:pPr>
      <w:snapToGrid w:val="0"/>
      <w:ind w:left="1152" w:right="720"/>
    </w:pPr>
    <w:rPr>
      <w:rFonts w:cstheme="majorBidi" w:eastAsiaTheme="majorEastAsia"/>
      <w:color w:val="222222"/>
    </w:rPr>
  </w:style>
  <w:style w:customStyle="1" w:styleId="QuoteChar" w:type="character">
    <w:name w:val="Quote Char"/>
    <w:basedOn w:val="DefaultParagraphFont"/>
    <w:link w:val="Quote"/>
    <w:uiPriority w:val="29"/>
    <w:rsid w:val="00FB3765"/>
    <w:rPr>
      <w:rFonts w:cstheme="majorBidi" w:eastAsiaTheme="majorEastAsia"/>
      <w:color w:val="222222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45706"/>
    <w:pPr>
      <w:snapToGrid w:val="0"/>
    </w:pPr>
    <w:rPr>
      <w:rFonts w:ascii="Segoe UI" w:cs="Segoe UI" w:eastAsiaTheme="minorEastAsia" w:hAnsi="Segoe UI"/>
      <w:color w:val="222222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45706"/>
    <w:rPr>
      <w:rFonts w:ascii="Segoe UI" w:cs="Segoe UI" w:hAnsi="Segoe UI"/>
      <w:color w:val="222222"/>
      <w:sz w:val="18"/>
      <w:szCs w:val="18"/>
    </w:rPr>
  </w:style>
  <w:style w:styleId="TableGrid" w:type="table">
    <w:name w:val="Table Grid"/>
    <w:basedOn w:val="TableNormal"/>
    <w:uiPriority w:val="39"/>
    <w:rsid w:val="00845706"/>
    <w:pPr>
      <w:spacing w:after="0"/>
    </w:pPr>
    <w:rPr>
      <w:color w:val="222222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GridTable21" w:type="table">
    <w:name w:val="Grid Table 21"/>
    <w:basedOn w:val="TableNormal"/>
    <w:uiPriority w:val="47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mmentSubject" w:type="paragraph">
    <w:name w:val="annotation subject"/>
    <w:basedOn w:val="Normal"/>
    <w:next w:val="Normal"/>
    <w:link w:val="CommentSubjectChar"/>
    <w:uiPriority w:val="99"/>
    <w:semiHidden/>
    <w:unhideWhenUsed/>
    <w:rsid w:val="00AB494C"/>
    <w:pPr>
      <w:snapToGrid w:val="0"/>
    </w:pPr>
    <w:rPr>
      <w:rFonts w:cs="Arial" w:eastAsiaTheme="minorEastAsia"/>
      <w:b/>
      <w:bCs/>
      <w:color w:val="222222"/>
      <w:sz w:val="20"/>
      <w:szCs w:val="20"/>
    </w:rPr>
  </w:style>
  <w:style w:customStyle="1" w:styleId="CommentSubjectChar" w:type="character">
    <w:name w:val="Comment Subject Char"/>
    <w:basedOn w:val="DefaultParagraphFont"/>
    <w:link w:val="CommentSubject"/>
    <w:uiPriority w:val="99"/>
    <w:semiHidden/>
    <w:rsid w:val="00AB494C"/>
    <w:rPr>
      <w:rFonts w:ascii="Arial" w:cs="Arial" w:hAnsi="Arial"/>
      <w:b/>
      <w:bCs/>
      <w:color w:val="222222"/>
      <w:sz w:val="20"/>
      <w:szCs w:val="20"/>
    </w:rPr>
  </w:style>
  <w:style w:customStyle="1" w:styleId="GridTable5Dark-Accent11" w:type="table">
    <w:name w:val="Grid Table 5 Dark - Accent 11"/>
    <w:basedOn w:val="TableNormal"/>
    <w:uiPriority w:val="50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B8CCE4" w:themeFill="accent1" w:themeFillTint="66" w:val="clear"/>
      </w:tcPr>
    </w:tblStylePr>
  </w:style>
  <w:style w:customStyle="1" w:styleId="GridTable4-Accent11" w:type="table">
    <w:name w:val="Grid Table 4 - Accent 11"/>
    <w:basedOn w:val="TableNormal"/>
    <w:uiPriority w:val="49"/>
    <w:rsid w:val="00845706"/>
    <w:pPr>
      <w:spacing w:after="0"/>
    </w:pPr>
    <w:rPr>
      <w:color w:val="222222"/>
      <w:szCs w:val="24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" w:type="table">
    <w:name w:val="HHSC Table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customStyle="1" w:styleId="GridTable4-Accent111" w:type="table">
    <w:name w:val="Grid Table 4 - Accent 111"/>
    <w:basedOn w:val="TableNormal"/>
    <w:uiPriority w:val="49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Revision" w:type="paragraph">
    <w:name w:val="Revision"/>
    <w:hidden/>
    <w:uiPriority w:val="99"/>
    <w:semiHidden/>
    <w:rsid w:val="00845706"/>
    <w:pPr>
      <w:spacing w:after="0"/>
    </w:pPr>
    <w:rPr>
      <w:color w:val="222222"/>
    </w:rPr>
  </w:style>
  <w:style w:styleId="PlaceholderText" w:type="character">
    <w:name w:val="Placeholder Text"/>
    <w:basedOn w:val="DefaultParagraphFont"/>
    <w:uiPriority w:val="99"/>
    <w:semiHidden/>
    <w:rsid w:val="00845706"/>
    <w:rPr>
      <w:color w:val="808080"/>
    </w:rPr>
  </w:style>
  <w:style w:styleId="MediumShading1-Accent1" w:type="table">
    <w:name w:val="Medium Shading 1 Accent 1"/>
    <w:basedOn w:val="TableNormal"/>
    <w:uiPriority w:val="63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GridTable4-Accent12" w:type="table">
    <w:name w:val="Grid Table 4 - Accent 12"/>
    <w:basedOn w:val="TableNormal"/>
    <w:uiPriority w:val="49"/>
    <w:rsid w:val="00845706"/>
    <w:pPr>
      <w:spacing w:after="0"/>
    </w:pPr>
    <w:rPr>
      <w:color w:val="222222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HHSCTable1" w:type="table">
    <w:name w:val="HHSC Table1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="Calibri" w:hAnsi="Calibri"/>
        <w:color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8496B0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D5DCE4" w:val="clear"/>
      </w:tcPr>
    </w:tblStylePr>
  </w:style>
  <w:style w:styleId="TOC1" w:type="paragraph">
    <w:name w:val="toc 1"/>
    <w:basedOn w:val="Normal"/>
    <w:next w:val="Normal"/>
    <w:autoRedefine/>
    <w:uiPriority w:val="39"/>
    <w:unhideWhenUsed/>
    <w:qFormat/>
    <w:rsid w:val="00FD1C2A"/>
    <w:pPr>
      <w:tabs>
        <w:tab w:leader="dot" w:pos="9350" w:val="right"/>
      </w:tabs>
      <w:snapToGrid w:val="0"/>
      <w:spacing w:after="0" w:before="0"/>
      <w:ind w:hanging="720" w:left="720" w:right="720"/>
    </w:pPr>
    <w:rPr>
      <w:rFonts w:cs="Arial" w:eastAsiaTheme="minorEastAsia"/>
      <w:color w:val="222222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0C313B"/>
    <w:pPr>
      <w:tabs>
        <w:tab w:leader="dot" w:pos="9350" w:val="right"/>
      </w:tabs>
      <w:snapToGrid w:val="0"/>
      <w:spacing w:after="0" w:before="0"/>
      <w:ind w:hanging="720" w:left="936" w:right="720"/>
    </w:pPr>
    <w:rPr>
      <w:rFonts w:cs="Arial" w:eastAsiaTheme="minorEastAsia"/>
      <w:color w:val="222222"/>
    </w:rPr>
  </w:style>
  <w:style w:styleId="TOC3" w:type="paragraph">
    <w:name w:val="toc 3"/>
    <w:basedOn w:val="Normal"/>
    <w:next w:val="Normal"/>
    <w:autoRedefine/>
    <w:uiPriority w:val="39"/>
    <w:unhideWhenUsed/>
    <w:rsid w:val="006D0DE1"/>
    <w:pPr>
      <w:snapToGrid w:val="0"/>
      <w:spacing w:after="0" w:before="0"/>
      <w:ind w:hanging="720" w:left="1166" w:right="720"/>
    </w:pPr>
    <w:rPr>
      <w:rFonts w:cs="Arial" w:eastAsiaTheme="minorEastAsia"/>
      <w:color w:val="222222"/>
    </w:rPr>
  </w:style>
  <w:style w:customStyle="1" w:styleId="HHSCTable2" w:type="table">
    <w:name w:val="HHSC Table2"/>
    <w:basedOn w:val="TableNormal"/>
    <w:uiPriority w:val="99"/>
    <w:rsid w:val="00845706"/>
    <w:pPr>
      <w:spacing w:after="0"/>
      <w:jc w:val="center"/>
    </w:pPr>
    <w:rPr>
      <w:color w:val="222222"/>
      <w:sz w:val="18"/>
      <w:szCs w:val="24"/>
    </w:rPr>
    <w:tblPr>
      <w:tblStyleRowBandSize w:val="1"/>
      <w:tblStyleColBandSize w:val="1"/>
      <w:tblBorders>
        <w:bottom w:color="auto" w:space="0" w:sz="12" w:val="single"/>
      </w:tblBorders>
    </w:tblPr>
    <w:tcPr>
      <w:shd w:color="auto" w:fill="auto" w:val="clear"/>
    </w:tcPr>
    <w:tblStylePr w:type="firstRow">
      <w:rPr>
        <w:rFonts w:asciiTheme="minorHAnsi" w:hAnsiTheme="minorHAnsi"/>
        <w:color w:themeColor="background1" w:val="FFFFFF"/>
        <w:sz w:val="18"/>
      </w:rPr>
      <w:tblPr/>
      <w:tcPr>
        <w:tcBorders>
          <w:top w:color="auto" w:space="0" w:sz="12" w:val="single"/>
          <w:bottom w:color="auto" w:space="0" w:sz="4" w:val="single"/>
        </w:tcBorders>
        <w:shd w:color="auto" w:fill="548DD4" w:themeFill="text2" w:themeFillTint="99" w:val="clear"/>
      </w:tcPr>
    </w:tblStylePr>
    <w:tblStylePr w:type="firstCol">
      <w:pPr>
        <w:jc w:val="left"/>
      </w:p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C6D9F1" w:themeFill="text2" w:themeFillTint="33" w:val="clear"/>
      </w:tcPr>
    </w:tblStylePr>
  </w:style>
  <w:style w:styleId="LightList-Accent1" w:type="table">
    <w:name w:val="Light List Accent 1"/>
    <w:basedOn w:val="TableNormal"/>
    <w:uiPriority w:val="61"/>
    <w:rsid w:val="00845706"/>
    <w:pPr>
      <w:spacing w:after="0"/>
    </w:pPr>
    <w:rPr>
      <w:rFonts w:eastAsiaTheme="minorHAnsi"/>
      <w:color w:val="222222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uiPriority w:val="99"/>
    <w:semiHidden/>
    <w:unhideWhenUsed/>
    <w:rsid w:val="00845706"/>
    <w:rPr>
      <w:color w:themeColor="followedHyperlink" w:val="800080"/>
      <w:u w:val="single"/>
    </w:rPr>
  </w:style>
  <w:style w:customStyle="1" w:styleId="BodyTextafterheading" w:type="paragraph">
    <w:name w:val="Body Text after heading"/>
    <w:basedOn w:val="Normal"/>
    <w:next w:val="Normal"/>
    <w:link w:val="BodyTextafterheadingChar"/>
    <w:semiHidden/>
    <w:qFormat/>
    <w:rsid w:val="00AB494C"/>
    <w:pPr>
      <w:spacing w:after="0" w:before="0" w:line="288" w:lineRule="auto"/>
      <w:ind w:firstLine="720"/>
    </w:pPr>
    <w:rPr>
      <w:rFonts w:cs="Arial" w:eastAsiaTheme="minorHAnsi"/>
      <w:szCs w:val="20"/>
    </w:rPr>
  </w:style>
  <w:style w:customStyle="1" w:styleId="BodyTextafterheadingChar" w:type="character">
    <w:name w:val="Body Text after heading Char"/>
    <w:basedOn w:val="DefaultParagraphFont"/>
    <w:link w:val="BodyTextafterheading"/>
    <w:semiHidden/>
    <w:rsid w:val="00AB494C"/>
    <w:rPr>
      <w:rFonts w:ascii="Arial" w:cs="Arial" w:eastAsiaTheme="minorHAnsi" w:hAnsi="Arial"/>
      <w:sz w:val="22"/>
      <w:szCs w:val="20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C35525"/>
    <w:rPr>
      <w:color w:val="605E5C"/>
      <w:shd w:color="auto" w:fill="E1DFDD" w:val="clear"/>
    </w:rPr>
  </w:style>
  <w:style w:styleId="ListTable3" w:type="table">
    <w:name w:val="List Table 3"/>
    <w:basedOn w:val="TableNormal"/>
    <w:uiPriority w:val="48"/>
    <w:rsid w:val="00845706"/>
    <w:pPr>
      <w:spacing w:after="0"/>
    </w:pPr>
    <w:rPr>
      <w:rFonts w:eastAsiaTheme="minorHAnsi"/>
    </w:r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customStyle="1" w:styleId="UnresolvedMention20" w:type="character">
    <w:name w:val="Unresolved Mention20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customStyle="1" w:styleId="UnresolvedMention4" w:type="character">
    <w:name w:val="Unresolved Mention4"/>
    <w:basedOn w:val="DefaultParagraphFont"/>
    <w:uiPriority w:val="99"/>
    <w:semiHidden/>
    <w:unhideWhenUsed/>
    <w:rsid w:val="00845706"/>
    <w:rPr>
      <w:color w:val="605E5C"/>
      <w:shd w:color="auto" w:fill="E1DFDD" w:val="clear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45706"/>
    <w:pPr>
      <w:spacing w:after="0" w:before="0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45706"/>
    <w:rPr>
      <w:rFonts w:ascii="Arial" w:cs="Times New Roman" w:eastAsia="Times New Roman" w:hAnsi="Arial"/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sid w:val="00845706"/>
    <w:rPr>
      <w:vertAlign w:val="superscript"/>
    </w:rPr>
  </w:style>
  <w:style w:customStyle="1" w:styleId="Authors" w:type="paragraph">
    <w:name w:val="Authors"/>
    <w:basedOn w:val="Normal"/>
    <w:link w:val="AuthorsChar"/>
    <w:qFormat/>
    <w:rsid w:val="00845706"/>
    <w:pPr>
      <w:jc w:val="center"/>
    </w:pPr>
  </w:style>
  <w:style w:customStyle="1" w:styleId="AuthorsChar" w:type="character">
    <w:name w:val="Authors Char"/>
    <w:basedOn w:val="DefaultParagraphFont"/>
    <w:link w:val="Authors"/>
    <w:rsid w:val="00845706"/>
    <w:rPr>
      <w:rFonts w:ascii="Arial" w:cs="Times New Roman" w:eastAsia="Times New Roman" w:hAnsi="Arial"/>
      <w:sz w:val="22"/>
      <w:szCs w:val="24"/>
    </w:rPr>
  </w:style>
  <w:style w:customStyle="1" w:styleId="TableCaption" w:type="paragraph">
    <w:name w:val="Table Caption"/>
    <w:basedOn w:val="Caption"/>
    <w:qFormat/>
    <w:rsid w:val="009E6947"/>
    <w:rPr>
      <w:szCs w:val="18"/>
    </w:rPr>
  </w:style>
  <w:style w:customStyle="1" w:styleId="Figurenote" w:type="paragraph">
    <w:name w:val="Figure note"/>
    <w:basedOn w:val="Normal"/>
    <w:link w:val="FigurenoteChar"/>
    <w:qFormat/>
    <w:rsid w:val="00845706"/>
    <w:pPr>
      <w:spacing w:after="240" w:before="0"/>
      <w:contextualSpacing/>
    </w:pPr>
    <w:rPr>
      <w:rFonts w:cs="Arial"/>
      <w:i/>
      <w:iCs/>
      <w:sz w:val="20"/>
    </w:rPr>
  </w:style>
  <w:style w:customStyle="1" w:styleId="FigurenoteChar" w:type="character">
    <w:name w:val="Figure note Char"/>
    <w:basedOn w:val="DefaultParagraphFont"/>
    <w:link w:val="Figurenote"/>
    <w:rsid w:val="00845706"/>
    <w:rPr>
      <w:rFonts w:ascii="Arial" w:cs="Arial" w:eastAsia="Times New Roman" w:hAnsi="Arial"/>
      <w:i/>
      <w:iCs/>
      <w:sz w:val="20"/>
      <w:szCs w:val="24"/>
    </w:rPr>
  </w:style>
  <w:style w:customStyle="1" w:styleId="Equation" w:type="paragraph">
    <w:name w:val="Equation"/>
    <w:basedOn w:val="Normal"/>
    <w:link w:val="EquationChar"/>
    <w:qFormat/>
    <w:rsid w:val="009E6947"/>
    <w:pPr>
      <w:jc w:val="center"/>
    </w:pPr>
    <w:rPr>
      <w:i/>
      <w:noProof/>
    </w:rPr>
  </w:style>
  <w:style w:customStyle="1" w:styleId="EquationChar" w:type="character">
    <w:name w:val="Equation Char"/>
    <w:basedOn w:val="DefaultParagraphFont"/>
    <w:link w:val="Equation"/>
    <w:rsid w:val="009E6947"/>
    <w:rPr>
      <w:rFonts w:cs="Times New Roman" w:eastAsia="Times New Roman"/>
      <w:i/>
      <w:noProof/>
      <w:szCs w:val="24"/>
    </w:rPr>
  </w:style>
  <w:style w:styleId="ListTable4-Accent1" w:type="table">
    <w:name w:val="List Table 4 Accent 1"/>
    <w:basedOn w:val="TableNormal"/>
    <w:uiPriority w:val="49"/>
    <w:rsid w:val="00103CA7"/>
    <w:pPr>
      <w:spacing w:after="0"/>
    </w:pPr>
    <w:rPr>
      <w:rFonts w:eastAsiaTheme="minorHAnsi"/>
    </w:r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95B3D7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0C6268"/>
  </w:style>
  <w:style w:customStyle="1" w:styleId="DateChar" w:type="character">
    <w:name w:val="Date Char"/>
    <w:basedOn w:val="DefaultParagraphFont"/>
    <w:link w:val="Date"/>
    <w:uiPriority w:val="99"/>
    <w:semiHidden/>
    <w:rsid w:val="000C6268"/>
    <w:rPr>
      <w:rFonts w:ascii="Arial" w:cs="Times New Roman" w:eastAsia="Times New Roman" w:hAnsi="Arial"/>
      <w:sz w:val="22"/>
      <w:szCs w:val="24"/>
    </w:rPr>
  </w:style>
  <w:style w:customStyle="1" w:styleId="a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0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1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3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4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</w:style>
  <w:style w:customStyle="1" w:styleId="a5" w:type="table">
    <w:basedOn w:val="TableNormal"/>
    <w:pPr>
      <w:spacing w:after="0"/>
      <w:jc w:val="center"/>
    </w:pPr>
    <w:rPr>
      <w:color w:val="222222"/>
    </w:r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</w:tcPr>
    <w:tblStylePr w:type="firstRow">
      <w:rPr>
        <w:b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val="nil"/>
        </w:tcBorders>
        <w:shd w:color="auto" w:fill="4F81BD" w:val="clear"/>
      </w:tcPr>
    </w:tblStylePr>
    <w:tblStylePr w:type="lastRow">
      <w:rPr>
        <w:b/>
      </w:rPr>
      <w:tblPr/>
      <w:tcPr>
        <w:tcBorders>
          <w:top w:color="95B3D7" w:space="0" w:sz="4" w:val="singl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customStyle="1" w:styleId="UnresolvedMention30" w:type="character">
    <w:name w:val="Unresolved Mention30"/>
    <w:basedOn w:val="DefaultParagraphFont"/>
    <w:uiPriority w:val="99"/>
    <w:semiHidden/>
    <w:unhideWhenUsed/>
    <w:rsid w:val="0081554C"/>
    <w:rPr>
      <w:color w:val="605E5C"/>
      <w:shd w:color="auto" w:fill="E1DFDD" w:val="clear"/>
    </w:rPr>
  </w:style>
  <w:style w:styleId="PlainTable2" w:type="table">
    <w:name w:val="Plain Table 2"/>
    <w:basedOn w:val="TableNormal"/>
    <w:uiPriority w:val="42"/>
    <w:rsid w:val="002B380B"/>
    <w:pPr>
      <w:spacing w:after="0" w:before="0"/>
    </w:pPr>
    <w:rPr>
      <w:rFonts w:asciiTheme="minorHAnsi" w:cstheme="minorBidi" w:eastAsiaTheme="minorEastAsia" w:hAnsiTheme="minorHAnsi"/>
      <w:sz w:val="21"/>
      <w:szCs w:val="21"/>
      <w:lang w:eastAsia="en-US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customStyle="1" w:styleId="UnresolvedMention5" w:type="character">
    <w:name w:val="Unresolved Mention5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6" w:type="character">
    <w:name w:val="Unresolved Mention6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8" w:type="character">
    <w:name w:val="Unresolved Mention8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HHSBullets" w:type="numbering">
    <w:name w:val="HHS Bullets"/>
    <w:uiPriority w:val="99"/>
    <w:rsid w:val="00B10CCA"/>
    <w:pPr>
      <w:numPr>
        <w:numId w:val="8"/>
      </w:numPr>
    </w:pPr>
  </w:style>
  <w:style w:customStyle="1" w:styleId="UnresolvedMention9" w:type="character">
    <w:name w:val="Unresolved Mention9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0" w:type="character">
    <w:name w:val="Unresolved Mention10"/>
    <w:basedOn w:val="DefaultParagraphFont"/>
    <w:uiPriority w:val="99"/>
    <w:semiHidden/>
    <w:unhideWhenUsed/>
    <w:rsid w:val="00B10CCA"/>
    <w:rPr>
      <w:color w:val="605E5C"/>
      <w:shd w:color="auto" w:fill="E1DFDD" w:val="clear"/>
    </w:rPr>
  </w:style>
  <w:style w:customStyle="1" w:styleId="UnresolvedMention12" w:type="character">
    <w:name w:val="Unresolved Mention12"/>
    <w:basedOn w:val="DefaultParagraphFont"/>
    <w:uiPriority w:val="99"/>
    <w:semiHidden/>
    <w:unhideWhenUsed/>
    <w:rsid w:val="002056FF"/>
    <w:rPr>
      <w:color w:val="605E5C"/>
      <w:shd w:color="auto" w:fill="E1DFDD" w:val="clear"/>
    </w:rPr>
  </w:style>
  <w:style w:customStyle="1" w:styleId="HHSFinancialData" w:type="table">
    <w:name w:val="HHS Financial Data"/>
    <w:basedOn w:val="TableNormal"/>
    <w:uiPriority w:val="99"/>
    <w:rsid w:val="00E07D2F"/>
    <w:pPr>
      <w:spacing w:after="0" w:before="0"/>
      <w:jc w:val="right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60"/>
        <w:bottom w:type="dxa" w:w="120"/>
        <w:right w:type="dxa" w:w="60"/>
      </w:tblCellMar>
    </w:tblPr>
    <w:trPr>
      <w:cantSplit/>
    </w:trPr>
    <w:tcPr>
      <w:vAlign w:val="center"/>
    </w:tcPr>
    <w:tblStylePr w:type="firstRow">
      <w:pPr>
        <w:wordWrap/>
        <w:jc w:val="center"/>
      </w:pPr>
      <w:rPr>
        <w:rFonts w:ascii="Verdana" w:hAnsi="Verdana"/>
        <w:b/>
        <w:sz w:val="18"/>
      </w:rPr>
      <w:tblPr/>
      <w:trPr>
        <w:tblHeader/>
      </w:trPr>
      <w:tcPr>
        <w:shd w:color="auto" w:fill="C4DDF4" w:val="clear"/>
      </w:tcPr>
    </w:tblStylePr>
    <w:tblStylePr w:type="lastRow">
      <w:rPr>
        <w:b/>
      </w:rPr>
      <w:tblPr/>
      <w:tcPr>
        <w:shd w:color="auto" w:fill="C4DDF4" w:val="clear"/>
      </w:tcPr>
    </w:tblStylePr>
    <w:tblStylePr w:type="firstCol">
      <w:pPr>
        <w:wordWrap/>
        <w:jc w:val="left"/>
      </w:pPr>
      <w:rPr>
        <w:b/>
      </w:rPr>
      <w:tblPr/>
      <w:trPr>
        <w:cantSplit w:val="0"/>
      </w:trPr>
      <w:tcPr>
        <w:tcMar>
          <w:top w:type="dxa" w:w="40"/>
          <w:left w:type="dxa" w:w="180"/>
          <w:bottom w:type="dxa" w:w="80"/>
          <w:right w:type="dxa" w:w="240"/>
        </w:tcMar>
      </w:tcPr>
    </w:tblStylePr>
    <w:tblStylePr w:type="lastCol">
      <w:rPr>
        <w:b/>
      </w:rPr>
      <w:tblPr/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  <w:tblStylePr w:type="nwCell">
      <w:pPr>
        <w:wordWrap/>
        <w:jc w:val="left"/>
      </w:pPr>
    </w:tblStylePr>
  </w:style>
  <w:style w:customStyle="1" w:styleId="GridTable1Light-Accent61" w:type="table">
    <w:name w:val="Grid Table 1 Light - Accent 61"/>
    <w:basedOn w:val="TableNormal"/>
    <w:next w:val="GridTable1Light-Accent6"/>
    <w:uiPriority w:val="46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StyleColBandSize w:val="1"/>
      <w:tblBorders>
        <w:top w:color="EBD09C" w:space="0" w:sz="4" w:val="single"/>
        <w:left w:color="EBD09C" w:space="0" w:sz="4" w:val="single"/>
        <w:bottom w:color="EBD09C" w:space="0" w:sz="4" w:val="single"/>
        <w:right w:color="EBD09C" w:space="0" w:sz="4" w:val="single"/>
        <w:insideH w:color="EBD09C" w:space="0" w:sz="4" w:val="single"/>
        <w:insideV w:color="EBD09C" w:space="0" w:sz="4" w:val="single"/>
      </w:tblBorders>
    </w:tblPr>
    <w:tblStylePr w:type="firstRow">
      <w:rPr>
        <w:b/>
        <w:bCs/>
      </w:rPr>
      <w:tblPr/>
      <w:tcPr>
        <w:tcBorders>
          <w:bottom w:color="E0B86A" w:space="0" w:sz="12" w:val="single"/>
        </w:tcBorders>
      </w:tcPr>
    </w:tblStylePr>
    <w:tblStylePr w:type="lastRow">
      <w:rPr>
        <w:b/>
        <w:bCs/>
      </w:rPr>
      <w:tblPr/>
      <w:tcPr>
        <w:tcBorders>
          <w:top w:color="E0B86A" w:space="0" w:sz="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Grid1" w:type="table">
    <w:name w:val="Table Grid1"/>
    <w:basedOn w:val="TableNormal"/>
    <w:next w:val="TableGrid"/>
    <w:uiPriority w:val="3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TMLCode" w:type="character">
    <w:name w:val="HTML Code"/>
    <w:uiPriority w:val="99"/>
    <w:semiHidden/>
    <w:rsid w:val="00E07D2F"/>
    <w:rPr>
      <w:rFonts w:ascii="Segoe UI Semibold" w:cs="Consolas" w:hAnsi="Segoe UI Semibold"/>
      <w:b w:val="0"/>
      <w:sz w:val="24"/>
      <w:szCs w:val="20"/>
    </w:rPr>
  </w:style>
  <w:style w:customStyle="1" w:styleId="PageNumber1" w:type="character">
    <w:name w:val="Page Number1"/>
    <w:uiPriority w:val="99"/>
    <w:semiHidden/>
    <w:rsid w:val="00E07D2F"/>
    <w:rPr>
      <w:rFonts w:ascii="Rockwell" w:hAnsi="Rockwell"/>
      <w:b/>
      <w:color w:val="auto"/>
      <w:sz w:val="20"/>
    </w:rPr>
  </w:style>
  <w:style w:customStyle="1" w:styleId="HHSTableforTextData" w:type="table">
    <w:name w:val="HHS Table for Text Data"/>
    <w:basedOn w:val="TableNormal"/>
    <w:uiPriority w:val="99"/>
    <w:rsid w:val="00E07D2F"/>
    <w:pPr>
      <w:spacing w:after="0" w:before="0"/>
    </w:pPr>
    <w:rPr>
      <w:rFonts w:ascii="Verdana" w:cs="Times New Roman" w:eastAsia="Verdana" w:hAnsi="Verdana"/>
      <w:sz w:val="20"/>
      <w:szCs w:val="20"/>
      <w:lang w:eastAsia="en-US"/>
    </w:rPr>
    <w:tblPr>
      <w:tblStyleRowBandSize w:val="1"/>
      <w:tblCellMar>
        <w:top w:type="dxa" w:w="40"/>
        <w:left w:type="dxa" w:w="240"/>
        <w:bottom w:type="dxa" w:w="120"/>
        <w:right w:type="dxa" w:w="240"/>
      </w:tblCellMar>
    </w:tblPr>
    <w:trPr>
      <w:cantSplit/>
    </w:trPr>
    <w:tblStylePr w:type="firstRow">
      <w:pPr>
        <w:wordWrap/>
        <w:jc w:val="center"/>
      </w:pPr>
      <w:rPr>
        <w:b/>
      </w:rPr>
      <w:tblPr/>
      <w:trPr>
        <w:tblHeader/>
      </w:trPr>
      <w:tcPr>
        <w:shd w:color="auto" w:fill="C4DDF4" w:val="clear"/>
      </w:tcPr>
    </w:tblStylePr>
    <w:tblStylePr w:type="band2Horz">
      <w:tblPr/>
      <w:tcPr>
        <w:shd w:color="auto" w:fill="E1EEF9" w:val="clear"/>
      </w:tcPr>
    </w:tblStylePr>
  </w:style>
  <w:style w:customStyle="1" w:styleId="SpaceOnly" w:type="paragraph">
    <w:name w:val="Space Only"/>
    <w:basedOn w:val="Normal"/>
    <w:next w:val="Normal"/>
    <w:link w:val="SpaceOnlyChar"/>
    <w:uiPriority w:val="99"/>
    <w:semiHidden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paceOnlyChar" w:type="character">
    <w:name w:val="Space Only Char"/>
    <w:basedOn w:val="DefaultParagraphFont"/>
    <w:link w:val="SpaceOnly"/>
    <w:uiPriority w:val="99"/>
    <w:semiHidden/>
    <w:rsid w:val="00AB494C"/>
    <w:rPr>
      <w:rFonts w:ascii="Verdana" w:cs="Times New Roman" w:eastAsia="Verdana" w:hAnsi="Verdana"/>
      <w:szCs w:val="20"/>
      <w:lang w:eastAsia="en-US"/>
    </w:rPr>
  </w:style>
  <w:style w:customStyle="1" w:styleId="HHSBullets1" w:type="numbering">
    <w:name w:val="HHS Bullets1"/>
    <w:uiPriority w:val="99"/>
    <w:rsid w:val="00E07D2F"/>
    <w:pPr>
      <w:numPr>
        <w:numId w:val="1"/>
      </w:numPr>
    </w:pPr>
  </w:style>
  <w:style w:customStyle="1" w:styleId="HHSNumbering" w:type="numbering">
    <w:name w:val="HHS Numbering"/>
    <w:uiPriority w:val="99"/>
    <w:rsid w:val="00E07D2F"/>
    <w:pPr>
      <w:numPr>
        <w:numId w:val="29"/>
      </w:numPr>
    </w:pPr>
  </w:style>
  <w:style w:customStyle="1" w:styleId="ListNumber51" w:type="paragraph">
    <w:name w:val="List Number 51"/>
    <w:basedOn w:val="Normal"/>
    <w:next w:val="ListNumber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41" w:type="paragraph">
    <w:name w:val="List Number 41"/>
    <w:basedOn w:val="Normal"/>
    <w:next w:val="ListNumber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31" w:type="paragraph">
    <w:name w:val="List Number 31"/>
    <w:basedOn w:val="Normal"/>
    <w:next w:val="ListNumber3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Number21" w:type="paragraph">
    <w:name w:val="List Number 21"/>
    <w:basedOn w:val="Normal"/>
    <w:next w:val="ListNumber2"/>
    <w:uiPriority w:val="99"/>
    <w:semiHidden/>
    <w:unhideWhenUsed/>
    <w:rsid w:val="00AB494C"/>
    <w:pPr>
      <w:numPr>
        <w:numId w:val="32"/>
      </w:numPr>
      <w:tabs>
        <w:tab w:pos="720" w:val="clear"/>
      </w:tabs>
      <w:spacing w:after="0" w:before="240" w:line="288" w:lineRule="auto"/>
      <w:contextualSpacing/>
    </w:pPr>
    <w:rPr>
      <w:rFonts w:ascii="Verdana" w:eastAsia="Verdana" w:hAnsi="Verdana"/>
      <w:szCs w:val="20"/>
      <w:lang w:eastAsia="en-US"/>
    </w:rPr>
  </w:style>
  <w:style w:customStyle="1" w:styleId="ListContinue51" w:type="paragraph">
    <w:name w:val="List Continue 51"/>
    <w:basedOn w:val="Normal"/>
    <w:next w:val="ListContinue5"/>
    <w:uiPriority w:val="99"/>
    <w:semiHidden/>
    <w:unhideWhenUsed/>
    <w:rsid w:val="00AB494C"/>
    <w:pPr>
      <w:spacing w:after="0" w:line="288" w:lineRule="auto"/>
      <w:ind w:left="1800"/>
      <w:contextualSpacing/>
    </w:pPr>
    <w:rPr>
      <w:rFonts w:ascii="Verdana" w:eastAsia="Verdana" w:hAnsi="Verdana"/>
      <w:szCs w:val="20"/>
      <w:lang w:eastAsia="en-US"/>
    </w:rPr>
  </w:style>
  <w:style w:customStyle="1" w:styleId="ListContinue41" w:type="paragraph">
    <w:name w:val="List Continue 41"/>
    <w:basedOn w:val="Normal"/>
    <w:next w:val="ListContinue4"/>
    <w:uiPriority w:val="99"/>
    <w:semiHidden/>
    <w:unhideWhenUsed/>
    <w:rsid w:val="00AB494C"/>
    <w:pPr>
      <w:spacing w:after="0" w:line="288" w:lineRule="auto"/>
      <w:ind w:left="1440"/>
      <w:contextualSpacing/>
    </w:pPr>
    <w:rPr>
      <w:rFonts w:ascii="Verdana" w:eastAsia="Verdana" w:hAnsi="Verdana"/>
      <w:szCs w:val="20"/>
      <w:lang w:eastAsia="en-US"/>
    </w:rPr>
  </w:style>
  <w:style w:customStyle="1" w:styleId="ListContinue31" w:type="paragraph">
    <w:name w:val="List Continue 31"/>
    <w:basedOn w:val="Normal"/>
    <w:next w:val="ListContinue3"/>
    <w:uiPriority w:val="99"/>
    <w:semiHidden/>
    <w:unhideWhenUsed/>
    <w:rsid w:val="00AB494C"/>
    <w:pPr>
      <w:spacing w:after="0" w:line="288" w:lineRule="auto"/>
      <w:ind w:left="1080"/>
      <w:contextualSpacing/>
    </w:pPr>
    <w:rPr>
      <w:rFonts w:ascii="Verdana" w:eastAsia="Verdana" w:hAnsi="Verdana"/>
      <w:szCs w:val="20"/>
      <w:lang w:eastAsia="en-US"/>
    </w:rPr>
  </w:style>
  <w:style w:customStyle="1" w:styleId="ListContinue21" w:type="paragraph">
    <w:name w:val="List Continue 21"/>
    <w:basedOn w:val="Normal"/>
    <w:next w:val="ListContinue2"/>
    <w:uiPriority w:val="99"/>
    <w:semiHidden/>
    <w:unhideWhenUsed/>
    <w:rsid w:val="00AB494C"/>
    <w:pPr>
      <w:spacing w:after="0" w:line="288" w:lineRule="auto"/>
      <w:ind w:left="720"/>
      <w:contextualSpacing/>
    </w:pPr>
    <w:rPr>
      <w:rFonts w:ascii="Verdana" w:eastAsia="Verdana" w:hAnsi="Verdana"/>
      <w:szCs w:val="20"/>
      <w:lang w:eastAsia="en-US"/>
    </w:rPr>
  </w:style>
  <w:style w:customStyle="1" w:styleId="ListContinue1" w:type="paragraph">
    <w:name w:val="List Continue1"/>
    <w:basedOn w:val="Normal"/>
    <w:next w:val="ListContinue"/>
    <w:uiPriority w:val="99"/>
    <w:semiHidden/>
    <w:unhideWhenUsed/>
    <w:rsid w:val="00AB494C"/>
    <w:pPr>
      <w:spacing w:after="0" w:line="288" w:lineRule="auto"/>
      <w:ind w:left="360"/>
      <w:contextualSpacing/>
    </w:pPr>
    <w:rPr>
      <w:rFonts w:ascii="Verdana" w:eastAsia="Verdana" w:hAnsi="Verdana"/>
      <w:szCs w:val="20"/>
      <w:lang w:eastAsia="en-US"/>
    </w:rPr>
  </w:style>
  <w:style w:customStyle="1" w:styleId="ListBullet51" w:type="paragraph">
    <w:name w:val="List Bullet 51"/>
    <w:basedOn w:val="Normal"/>
    <w:next w:val="ListBullet5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41" w:type="paragraph">
    <w:name w:val="List Bullet 41"/>
    <w:basedOn w:val="Normal"/>
    <w:next w:val="ListBullet4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Bullet31" w:type="paragraph">
    <w:name w:val="List Bullet 31"/>
    <w:basedOn w:val="Normal"/>
    <w:next w:val="ListBullet3"/>
    <w:uiPriority w:val="99"/>
    <w:semiHidden/>
    <w:unhideWhenUsed/>
    <w:rsid w:val="00AB494C"/>
    <w:pPr>
      <w:spacing w:after="0" w:before="240" w:line="288" w:lineRule="auto"/>
      <w:ind w:hanging="360" w:left="2160"/>
      <w:contextualSpacing/>
    </w:pPr>
    <w:rPr>
      <w:rFonts w:ascii="Verdana" w:eastAsia="Verdana" w:hAnsi="Verdana"/>
      <w:szCs w:val="20"/>
      <w:lang w:eastAsia="en-US"/>
    </w:rPr>
  </w:style>
  <w:style w:customStyle="1" w:styleId="ListBullet21" w:type="paragraph">
    <w:name w:val="List Bullet 21"/>
    <w:basedOn w:val="Normal"/>
    <w:next w:val="ListBulle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51" w:type="paragraph">
    <w:name w:val="List 51"/>
    <w:basedOn w:val="Normal"/>
    <w:next w:val="List5"/>
    <w:uiPriority w:val="99"/>
    <w:semiHidden/>
    <w:unhideWhenUsed/>
    <w:rsid w:val="00AB494C"/>
    <w:pPr>
      <w:spacing w:after="0" w:before="240" w:line="288" w:lineRule="auto"/>
      <w:ind w:hanging="360" w:left="1800"/>
      <w:contextualSpacing/>
    </w:pPr>
    <w:rPr>
      <w:rFonts w:ascii="Verdana" w:eastAsia="Verdana" w:hAnsi="Verdana"/>
      <w:szCs w:val="20"/>
      <w:lang w:eastAsia="en-US"/>
    </w:rPr>
  </w:style>
  <w:style w:customStyle="1" w:styleId="List41" w:type="paragraph">
    <w:name w:val="List 41"/>
    <w:basedOn w:val="Normal"/>
    <w:next w:val="List4"/>
    <w:uiPriority w:val="99"/>
    <w:semiHidden/>
    <w:unhideWhenUsed/>
    <w:rsid w:val="00AB494C"/>
    <w:pPr>
      <w:spacing w:after="0" w:before="240" w:line="288" w:lineRule="auto"/>
      <w:ind w:hanging="360" w:left="1440"/>
      <w:contextualSpacing/>
    </w:pPr>
    <w:rPr>
      <w:rFonts w:ascii="Verdana" w:eastAsia="Verdana" w:hAnsi="Verdana"/>
      <w:szCs w:val="20"/>
      <w:lang w:eastAsia="en-US"/>
    </w:rPr>
  </w:style>
  <w:style w:customStyle="1" w:styleId="List31" w:type="paragraph">
    <w:name w:val="List 31"/>
    <w:basedOn w:val="Normal"/>
    <w:next w:val="List3"/>
    <w:uiPriority w:val="99"/>
    <w:semiHidden/>
    <w:unhideWhenUsed/>
    <w:rsid w:val="00AB494C"/>
    <w:pPr>
      <w:spacing w:after="0" w:before="240" w:line="288" w:lineRule="auto"/>
      <w:ind w:hanging="360" w:left="1080"/>
      <w:contextualSpacing/>
    </w:pPr>
    <w:rPr>
      <w:rFonts w:ascii="Verdana" w:eastAsia="Verdana" w:hAnsi="Verdana"/>
      <w:szCs w:val="20"/>
      <w:lang w:eastAsia="en-US"/>
    </w:rPr>
  </w:style>
  <w:style w:customStyle="1" w:styleId="List21" w:type="paragraph">
    <w:name w:val="List 21"/>
    <w:basedOn w:val="Normal"/>
    <w:next w:val="List2"/>
    <w:uiPriority w:val="99"/>
    <w:semiHidden/>
    <w:unhideWhenUsed/>
    <w:rsid w:val="00AB494C"/>
    <w:pPr>
      <w:spacing w:after="0" w:before="240" w:line="288" w:lineRule="auto"/>
      <w:ind w:hanging="360" w:left="720"/>
      <w:contextualSpacing/>
    </w:pPr>
    <w:rPr>
      <w:rFonts w:ascii="Verdana" w:eastAsia="Verdana" w:hAnsi="Verdana"/>
      <w:szCs w:val="20"/>
      <w:lang w:eastAsia="en-US"/>
    </w:rPr>
  </w:style>
  <w:style w:customStyle="1" w:styleId="List1" w:type="paragraph">
    <w:name w:val="List1"/>
    <w:basedOn w:val="Normal"/>
    <w:next w:val="List"/>
    <w:uiPriority w:val="99"/>
    <w:semiHidden/>
    <w:unhideWhenUsed/>
    <w:rsid w:val="00AB494C"/>
    <w:pPr>
      <w:spacing w:after="0" w:before="240" w:line="288" w:lineRule="auto"/>
      <w:ind w:hanging="360" w:left="360"/>
      <w:contextualSpacing/>
    </w:pPr>
    <w:rPr>
      <w:rFonts w:ascii="Verdana" w:eastAsia="Verdana" w:hAnsi="Verdana"/>
      <w:szCs w:val="20"/>
      <w:lang w:eastAsia="en-US"/>
    </w:rPr>
  </w:style>
  <w:style w:styleId="LineNumber" w:type="character">
    <w:name w:val="line number"/>
    <w:uiPriority w:val="99"/>
    <w:semiHidden/>
    <w:unhideWhenUsed/>
    <w:rsid w:val="00E07D2F"/>
  </w:style>
  <w:style w:customStyle="1" w:styleId="Index11" w:type="paragraph">
    <w:name w:val="Index 11"/>
    <w:basedOn w:val="Normal"/>
    <w:next w:val="Index1"/>
    <w:uiPriority w:val="99"/>
    <w:semiHidden/>
    <w:unhideWhenUsed/>
    <w:rsid w:val="00AB494C"/>
    <w:pPr>
      <w:spacing w:after="0" w:before="240" w:line="288" w:lineRule="auto"/>
      <w:ind w:hanging="220" w:left="220"/>
    </w:pPr>
    <w:rPr>
      <w:rFonts w:ascii="Verdana" w:eastAsia="Verdana" w:hAnsi="Verdana"/>
      <w:szCs w:val="20"/>
      <w:lang w:eastAsia="en-US"/>
    </w:rPr>
  </w:style>
  <w:style w:customStyle="1" w:styleId="IndexHeading1" w:type="paragraph">
    <w:name w:val="Index Heading1"/>
    <w:basedOn w:val="Normal"/>
    <w:next w:val="Index1"/>
    <w:uiPriority w:val="99"/>
    <w:semiHidden/>
    <w:unhideWhenUsed/>
    <w:rsid w:val="00AB494C"/>
    <w:pPr>
      <w:spacing w:after="0" w:before="240" w:line="288" w:lineRule="auto"/>
    </w:pPr>
    <w:rPr>
      <w:rFonts w:ascii="Rockwell" w:eastAsia="Dotum" w:hAnsi="Rockwell"/>
      <w:b/>
      <w:bCs/>
      <w:szCs w:val="20"/>
      <w:lang w:eastAsia="en-US"/>
    </w:rPr>
  </w:style>
  <w:style w:customStyle="1" w:styleId="Index91" w:type="paragraph">
    <w:name w:val="Index 91"/>
    <w:basedOn w:val="Normal"/>
    <w:next w:val="Index9"/>
    <w:uiPriority w:val="99"/>
    <w:semiHidden/>
    <w:unhideWhenUsed/>
    <w:rsid w:val="00AB494C"/>
    <w:pPr>
      <w:spacing w:after="0" w:before="240" w:line="288" w:lineRule="auto"/>
      <w:ind w:hanging="220" w:left="1980"/>
    </w:pPr>
    <w:rPr>
      <w:rFonts w:ascii="Verdana" w:eastAsia="Verdana" w:hAnsi="Verdana"/>
      <w:szCs w:val="20"/>
      <w:lang w:eastAsia="en-US"/>
    </w:rPr>
  </w:style>
  <w:style w:customStyle="1" w:styleId="Index81" w:type="paragraph">
    <w:name w:val="Index 81"/>
    <w:basedOn w:val="Normal"/>
    <w:next w:val="Index8"/>
    <w:uiPriority w:val="99"/>
    <w:semiHidden/>
    <w:unhideWhenUsed/>
    <w:rsid w:val="00AB494C"/>
    <w:pPr>
      <w:spacing w:after="0" w:before="240" w:line="288" w:lineRule="auto"/>
      <w:ind w:hanging="220" w:left="1760"/>
    </w:pPr>
    <w:rPr>
      <w:rFonts w:ascii="Verdana" w:eastAsia="Verdana" w:hAnsi="Verdana"/>
      <w:szCs w:val="20"/>
      <w:lang w:eastAsia="en-US"/>
    </w:rPr>
  </w:style>
  <w:style w:customStyle="1" w:styleId="Index71" w:type="paragraph">
    <w:name w:val="Index 71"/>
    <w:basedOn w:val="Normal"/>
    <w:next w:val="Index7"/>
    <w:uiPriority w:val="99"/>
    <w:semiHidden/>
    <w:unhideWhenUsed/>
    <w:rsid w:val="00AB494C"/>
    <w:pPr>
      <w:spacing w:after="0" w:before="240"/>
      <w:ind w:hanging="220" w:left="1540"/>
    </w:pPr>
    <w:rPr>
      <w:rFonts w:ascii="Verdana" w:eastAsia="Verdana" w:hAnsi="Verdana"/>
      <w:szCs w:val="20"/>
      <w:lang w:eastAsia="en-US"/>
    </w:rPr>
  </w:style>
  <w:style w:customStyle="1" w:styleId="Index61" w:type="paragraph">
    <w:name w:val="Index 61"/>
    <w:basedOn w:val="Normal"/>
    <w:next w:val="Index6"/>
    <w:uiPriority w:val="99"/>
    <w:semiHidden/>
    <w:unhideWhenUsed/>
    <w:rsid w:val="00AB494C"/>
    <w:pPr>
      <w:spacing w:after="0" w:before="240" w:line="288" w:lineRule="auto"/>
      <w:ind w:hanging="220" w:left="1320"/>
    </w:pPr>
    <w:rPr>
      <w:rFonts w:ascii="Verdana" w:eastAsia="Verdana" w:hAnsi="Verdana"/>
      <w:szCs w:val="20"/>
      <w:lang w:eastAsia="en-US"/>
    </w:rPr>
  </w:style>
  <w:style w:customStyle="1" w:styleId="Index51" w:type="paragraph">
    <w:name w:val="Index 51"/>
    <w:basedOn w:val="Normal"/>
    <w:next w:val="Index5"/>
    <w:uiPriority w:val="99"/>
    <w:semiHidden/>
    <w:unhideWhenUsed/>
    <w:rsid w:val="00AB494C"/>
    <w:pPr>
      <w:spacing w:after="0" w:before="240" w:line="288" w:lineRule="auto"/>
      <w:ind w:hanging="220" w:left="1100"/>
    </w:pPr>
    <w:rPr>
      <w:rFonts w:ascii="Verdana" w:eastAsia="Verdana" w:hAnsi="Verdana"/>
      <w:szCs w:val="20"/>
      <w:lang w:eastAsia="en-US"/>
    </w:rPr>
  </w:style>
  <w:style w:customStyle="1" w:styleId="Index41" w:type="paragraph">
    <w:name w:val="Index 41"/>
    <w:basedOn w:val="Normal"/>
    <w:next w:val="Index4"/>
    <w:uiPriority w:val="99"/>
    <w:semiHidden/>
    <w:unhideWhenUsed/>
    <w:rsid w:val="00AB494C"/>
    <w:pPr>
      <w:spacing w:after="0" w:before="240" w:line="288" w:lineRule="auto"/>
      <w:ind w:hanging="220" w:left="880"/>
    </w:pPr>
    <w:rPr>
      <w:rFonts w:ascii="Verdana" w:eastAsia="Verdana" w:hAnsi="Verdana"/>
      <w:szCs w:val="20"/>
      <w:lang w:eastAsia="en-US"/>
    </w:rPr>
  </w:style>
  <w:style w:customStyle="1" w:styleId="Index31" w:type="paragraph">
    <w:name w:val="Index 31"/>
    <w:basedOn w:val="Normal"/>
    <w:next w:val="Index3"/>
    <w:uiPriority w:val="99"/>
    <w:semiHidden/>
    <w:unhideWhenUsed/>
    <w:rsid w:val="00AB494C"/>
    <w:pPr>
      <w:spacing w:after="0" w:before="240" w:line="288" w:lineRule="auto"/>
      <w:ind w:hanging="220" w:left="660"/>
    </w:pPr>
    <w:rPr>
      <w:rFonts w:ascii="Verdana" w:eastAsia="Verdana" w:hAnsi="Verdana"/>
      <w:szCs w:val="20"/>
      <w:lang w:eastAsia="en-US"/>
    </w:rPr>
  </w:style>
  <w:style w:customStyle="1" w:styleId="Index21" w:type="paragraph">
    <w:name w:val="Index 21"/>
    <w:basedOn w:val="Normal"/>
    <w:next w:val="Index2"/>
    <w:uiPriority w:val="99"/>
    <w:semiHidden/>
    <w:unhideWhenUsed/>
    <w:rsid w:val="00AB494C"/>
    <w:pPr>
      <w:spacing w:after="0" w:before="240" w:line="288" w:lineRule="auto"/>
      <w:ind w:hanging="220" w:left="440"/>
    </w:pPr>
    <w:rPr>
      <w:rFonts w:ascii="Verdana" w:eastAsia="Verdana" w:hAnsi="Verdana"/>
      <w:szCs w:val="20"/>
      <w:lang w:eastAsia="en-US"/>
    </w:rPr>
  </w:style>
  <w:style w:customStyle="1" w:styleId="Signature1" w:type="paragraph">
    <w:name w:val="Signature1"/>
    <w:basedOn w:val="Normal"/>
    <w:next w:val="Signature"/>
    <w:link w:val="SignatureChar"/>
    <w:uiPriority w:val="99"/>
    <w:semiHidden/>
    <w:unhideWhenUsed/>
    <w:rsid w:val="00AB494C"/>
    <w:pPr>
      <w:spacing w:after="0" w:before="600"/>
      <w:ind w:left="4320"/>
    </w:pPr>
    <w:rPr>
      <w:rFonts w:cs="Arial" w:eastAsia="Batang"/>
      <w:szCs w:val="20"/>
    </w:rPr>
  </w:style>
  <w:style w:customStyle="1" w:styleId="SignatureChar" w:type="character">
    <w:name w:val="Signature Char"/>
    <w:basedOn w:val="DefaultParagraphFont"/>
    <w:link w:val="Signature1"/>
    <w:uiPriority w:val="99"/>
    <w:semiHidden/>
    <w:rsid w:val="00E07D2F"/>
    <w:rPr>
      <w:szCs w:val="20"/>
    </w:rPr>
  </w:style>
  <w:style w:customStyle="1" w:styleId="Salutation1" w:type="paragraph">
    <w:name w:val="Salutation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szCs w:val="20"/>
      <w:lang w:eastAsia="en-US"/>
    </w:rPr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E07D2F"/>
    <w:rPr>
      <w:szCs w:val="20"/>
    </w:rPr>
  </w:style>
  <w:style w:customStyle="1" w:styleId="NoteHeading1" w:type="paragraph">
    <w:name w:val="Note Heading1"/>
    <w:basedOn w:val="Normal"/>
    <w:next w:val="Normal"/>
    <w:uiPriority w:val="99"/>
    <w:semiHidden/>
    <w:unhideWhenUsed/>
    <w:rsid w:val="00AB494C"/>
    <w:pPr>
      <w:spacing w:after="0" w:before="240" w:line="288" w:lineRule="auto"/>
    </w:pPr>
    <w:rPr>
      <w:rFonts w:ascii="Verdana" w:eastAsia="Verdana" w:hAnsi="Verdana"/>
      <w:b/>
      <w:szCs w:val="20"/>
      <w:lang w:eastAsia="en-US"/>
    </w:r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E07D2F"/>
    <w:rPr>
      <w:b/>
      <w:szCs w:val="20"/>
    </w:rPr>
  </w:style>
  <w:style w:customStyle="1" w:styleId="NormalIndent1" w:type="paragraph">
    <w:name w:val="Normal Indent1"/>
    <w:basedOn w:val="Normal"/>
    <w:next w:val="NormalIndent"/>
    <w:uiPriority w:val="99"/>
    <w:semiHidden/>
    <w:unhideWhenUsed/>
    <w:rsid w:val="00E07D2F"/>
    <w:pPr>
      <w:spacing w:after="0" w:before="240" w:line="288" w:lineRule="auto"/>
      <w:ind w:left="720"/>
    </w:pPr>
    <w:rPr>
      <w:rFonts w:ascii="Verdana" w:eastAsia="Verdana" w:hAnsi="Verdana"/>
      <w:szCs w:val="20"/>
      <w:lang w:eastAsia="en-US"/>
    </w:rPr>
  </w:style>
  <w:style w:customStyle="1" w:styleId="MessageHeader1" w:type="paragraph">
    <w:name w:val="Message Header1"/>
    <w:basedOn w:val="Normal"/>
    <w:next w:val="MessageHeader"/>
    <w:link w:val="MessageHeaderChar"/>
    <w:uiPriority w:val="99"/>
    <w:semiHidden/>
    <w:unhideWhenUsed/>
    <w:rsid w:val="00AB494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88" w:lineRule="auto"/>
      <w:ind w:hanging="1080" w:left="1080"/>
    </w:pPr>
    <w:rPr>
      <w:rFonts w:ascii="Rockwell" w:eastAsia="Dotum" w:hAnsi="Rockwell"/>
      <w:sz w:val="24"/>
    </w:rPr>
  </w:style>
  <w:style w:customStyle="1" w:styleId="MessageHeaderChar" w:type="character">
    <w:name w:val="Message Header Char"/>
    <w:basedOn w:val="DefaultParagraphFont"/>
    <w:link w:val="MessageHeader1"/>
    <w:uiPriority w:val="99"/>
    <w:semiHidden/>
    <w:rsid w:val="00E07D2F"/>
    <w:rPr>
      <w:rFonts w:ascii="Rockwell" w:cs="Times New Roman" w:eastAsia="Dotum" w:hAnsi="Rockwell"/>
      <w:sz w:val="24"/>
      <w:szCs w:val="24"/>
      <w:shd w:color="auto" w:fill="auto" w:val="pct20"/>
    </w:rPr>
  </w:style>
  <w:style w:customStyle="1" w:styleId="MacroText1" w:type="paragraph">
    <w:name w:val="Macro Text1"/>
    <w:next w:val="MacroText"/>
    <w:link w:val="MacroTextChar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 w:before="240" w:line="288" w:lineRule="auto"/>
    </w:pPr>
    <w:rPr>
      <w:rFonts w:ascii="Consolas" w:cs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1"/>
    <w:uiPriority w:val="99"/>
    <w:semiHidden/>
    <w:rsid w:val="00E07D2F"/>
    <w:rPr>
      <w:rFonts w:ascii="Consolas" w:cs="Consolas" w:hAnsi="Consolas"/>
      <w:sz w:val="20"/>
      <w:szCs w:val="20"/>
    </w:rPr>
  </w:style>
  <w:style w:customStyle="1" w:styleId="TableGridLight1" w:type="table">
    <w:name w:val="Table Grid Light1"/>
    <w:basedOn w:val="TableNormal"/>
    <w:next w:val="TableGridLight"/>
    <w:uiPriority w:val="40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Appendixes" w:type="numbering">
    <w:name w:val="Appendixes"/>
    <w:uiPriority w:val="99"/>
    <w:rsid w:val="00E07D2F"/>
    <w:pPr>
      <w:numPr>
        <w:numId w:val="31"/>
      </w:numPr>
    </w:pPr>
  </w:style>
  <w:style w:customStyle="1" w:styleId="HHSHeadingNumbering" w:type="numbering">
    <w:name w:val="HHS Heading Numbering"/>
    <w:uiPriority w:val="99"/>
    <w:rsid w:val="00E07D2F"/>
    <w:pPr>
      <w:numPr>
        <w:numId w:val="33"/>
      </w:numPr>
    </w:pPr>
  </w:style>
  <w:style w:customStyle="1" w:styleId="ListTable31" w:type="table">
    <w:name w:val="List Table 31"/>
    <w:basedOn w:val="TableNormal"/>
    <w:next w:val="ListTable3"/>
    <w:uiPriority w:val="48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1E3C78" w:space="0" w:sz="4" w:val="single"/>
        <w:left w:color="1E3C78" w:space="0" w:sz="4" w:val="single"/>
        <w:bottom w:color="1E3C78" w:space="0" w:sz="4" w:val="single"/>
        <w:right w:color="1E3C78" w:space="0" w:sz="4" w:val="single"/>
      </w:tblBorders>
    </w:tblPr>
    <w:tblStylePr w:type="firstRow">
      <w:rPr>
        <w:b/>
        <w:bCs/>
        <w:color w:val="FFFFFF"/>
      </w:rPr>
      <w:tblPr/>
      <w:tcPr>
        <w:shd w:color="auto" w:fill="1E3C78" w:val="clear"/>
      </w:tcPr>
    </w:tblStylePr>
    <w:tblStylePr w:type="lastRow">
      <w:rPr>
        <w:b/>
        <w:bCs/>
      </w:rPr>
      <w:tblPr/>
      <w:tcPr>
        <w:tcBorders>
          <w:top w:color="1E3C78" w:space="0" w:sz="4" w:val="double"/>
        </w:tcBorders>
        <w:shd w:color="auto" w:fill="FFFFFF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val="clear"/>
      </w:tcPr>
    </w:tblStylePr>
    <w:tblStylePr w:type="band1Vert">
      <w:tblPr/>
      <w:tcPr>
        <w:tcBorders>
          <w:left w:color="1E3C78" w:space="0" w:sz="4" w:val="single"/>
          <w:right w:color="1E3C78" w:space="0" w:sz="4" w:val="single"/>
        </w:tcBorders>
      </w:tcPr>
    </w:tblStylePr>
    <w:tblStylePr w:type="band1Horz">
      <w:tblPr/>
      <w:tcPr>
        <w:tcBorders>
          <w:top w:color="1E3C78" w:space="0" w:sz="4" w:val="single"/>
          <w:bottom w:color="1E3C78" w:space="0" w:sz="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1E3C78" w:space="0" w:sz="4" w:val="double"/>
          <w:left w:val="nil"/>
        </w:tcBorders>
      </w:tcPr>
    </w:tblStylePr>
    <w:tblStylePr w:type="swCell">
      <w:tblPr/>
      <w:tcPr>
        <w:tcBorders>
          <w:top w:color="1E3C78" w:space="0" w:sz="4" w:val="double"/>
          <w:right w:val="nil"/>
        </w:tcBorders>
      </w:tcPr>
    </w:tblStylePr>
  </w:style>
  <w:style w:customStyle="1" w:styleId="LightList-Accent11" w:type="table">
    <w:name w:val="Light List - Accent 11"/>
    <w:basedOn w:val="TableNormal"/>
    <w:next w:val="LightList-Accent1"/>
    <w:uiPriority w:val="61"/>
    <w:rsid w:val="00E07D2F"/>
    <w:pPr>
      <w:spacing w:after="0" w:before="0"/>
    </w:pPr>
    <w:rPr>
      <w:rFonts w:ascii="Verdana" w:cs="Times New Roman" w:eastAsia="Verdana" w:hAnsi="Verdana"/>
      <w:lang w:eastAsia="en-US"/>
    </w:rPr>
    <w:tblPr>
      <w:tblStyleRowBandSize w:val="1"/>
      <w:tblStyleColBandSize w:val="1"/>
      <w:tblBorders>
        <w:top w:color="6DABE4" w:space="0" w:sz="8" w:val="single"/>
        <w:left w:color="6DABE4" w:space="0" w:sz="8" w:val="single"/>
        <w:bottom w:color="6DABE4" w:space="0" w:sz="8" w:val="single"/>
        <w:right w:color="6DABE4" w:space="0" w:sz="8" w:val="single"/>
      </w:tblBorders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color="auto" w:fill="6DABE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DABE4" w:space="0" w:sz="6" w:val="doub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  <w:tblStylePr w:type="band1Horz">
      <w:tblPr/>
      <w:tcPr>
        <w:tcBorders>
          <w:top w:color="6DABE4" w:space="0" w:sz="8" w:val="single"/>
          <w:left w:color="6DABE4" w:space="0" w:sz="8" w:val="single"/>
          <w:bottom w:color="6DABE4" w:space="0" w:sz="8" w:val="single"/>
          <w:right w:color="6DABE4" w:space="0" w:sz="8" w:val="single"/>
        </w:tcBorders>
      </w:tcPr>
    </w:tblStylePr>
  </w:style>
  <w:style w:styleId="ListNumber" w:type="paragraph">
    <w:name w:val="List Number"/>
    <w:basedOn w:val="Normal"/>
    <w:uiPriority w:val="99"/>
    <w:semiHidden/>
    <w:unhideWhenUsed/>
    <w:rsid w:val="00E07D2F"/>
    <w:pPr>
      <w:numPr>
        <w:numId w:val="24"/>
      </w:numPr>
      <w:contextualSpacing/>
    </w:pPr>
  </w:style>
  <w:style w:styleId="GridTable1Light-Accent6" w:type="table">
    <w:name w:val="Grid Table 1 Light Accent 6"/>
    <w:basedOn w:val="TableNormal"/>
    <w:uiPriority w:val="46"/>
    <w:rsid w:val="00E07D2F"/>
    <w:pPr>
      <w:spacing w:after="0"/>
    </w:pPr>
    <w:tblPr>
      <w:tblStyleRowBandSize w:val="1"/>
      <w:tblStyleColBandSize w:val="1"/>
      <w:tblBorders>
        <w:top w:color="FBD4B4" w:space="0" w:sz="4" w:themeColor="accent6" w:themeTint="66" w:val="single"/>
        <w:left w:color="FBD4B4" w:space="0" w:sz="4" w:themeColor="accent6" w:themeTint="66" w:val="single"/>
        <w:bottom w:color="FBD4B4" w:space="0" w:sz="4" w:themeColor="accent6" w:themeTint="66" w:val="single"/>
        <w:right w:color="FBD4B4" w:space="0" w:sz="4" w:themeColor="accent6" w:themeTint="66" w:val="single"/>
        <w:insideH w:color="FBD4B4" w:space="0" w:sz="4" w:themeColor="accent6" w:themeTint="66" w:val="single"/>
        <w:insideV w:color="FBD4B4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FABF8F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FABF8F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ageNumber" w:type="character">
    <w:name w:val="page number"/>
    <w:basedOn w:val="DefaultParagraphFont"/>
    <w:uiPriority w:val="99"/>
    <w:semiHidden/>
    <w:unhideWhenUsed/>
    <w:rsid w:val="00E07D2F"/>
  </w:style>
  <w:style w:styleId="ListNumber5" w:type="paragraph">
    <w:name w:val="List Number 5"/>
    <w:basedOn w:val="Normal"/>
    <w:uiPriority w:val="99"/>
    <w:semiHidden/>
    <w:unhideWhenUsed/>
    <w:rsid w:val="00E07D2F"/>
    <w:pPr>
      <w:numPr>
        <w:numId w:val="28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E07D2F"/>
    <w:pPr>
      <w:numPr>
        <w:numId w:val="27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E07D2F"/>
    <w:pPr>
      <w:numPr>
        <w:numId w:val="2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E07D2F"/>
    <w:pPr>
      <w:numPr>
        <w:numId w:val="25"/>
      </w:numPr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E07D2F"/>
    <w:pPr>
      <w:ind w:left="180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E07D2F"/>
    <w:pPr>
      <w:ind w:left="144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E07D2F"/>
    <w:pPr>
      <w:ind w:left="108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E07D2F"/>
    <w:pPr>
      <w:ind w:left="72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E07D2F"/>
    <w:pPr>
      <w:ind w:left="360"/>
      <w:contextualSpacing/>
    </w:pPr>
  </w:style>
  <w:style w:styleId="ListBullet5" w:type="paragraph">
    <w:name w:val="List Bullet 5"/>
    <w:basedOn w:val="Normal"/>
    <w:uiPriority w:val="99"/>
    <w:semiHidden/>
    <w:unhideWhenUsed/>
    <w:rsid w:val="00E07D2F"/>
    <w:pPr>
      <w:numPr>
        <w:numId w:val="23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E07D2F"/>
    <w:pPr>
      <w:numPr>
        <w:numId w:val="22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E07D2F"/>
    <w:pPr>
      <w:numPr>
        <w:numId w:val="2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E07D2F"/>
    <w:pPr>
      <w:numPr>
        <w:numId w:val="20"/>
      </w:numPr>
      <w:contextualSpacing/>
    </w:pPr>
  </w:style>
  <w:style w:styleId="List5" w:type="paragraph">
    <w:name w:val="List 5"/>
    <w:basedOn w:val="Normal"/>
    <w:uiPriority w:val="99"/>
    <w:semiHidden/>
    <w:unhideWhenUsed/>
    <w:rsid w:val="00E07D2F"/>
    <w:pPr>
      <w:ind w:hanging="360" w:left="1800"/>
      <w:contextualSpacing/>
    </w:pPr>
  </w:style>
  <w:style w:styleId="List4" w:type="paragraph">
    <w:name w:val="List 4"/>
    <w:basedOn w:val="Normal"/>
    <w:uiPriority w:val="99"/>
    <w:semiHidden/>
    <w:unhideWhenUsed/>
    <w:rsid w:val="00E07D2F"/>
    <w:pPr>
      <w:ind w:hanging="360" w:left="1440"/>
      <w:contextualSpacing/>
    </w:pPr>
  </w:style>
  <w:style w:styleId="List3" w:type="paragraph">
    <w:name w:val="List 3"/>
    <w:basedOn w:val="Normal"/>
    <w:uiPriority w:val="99"/>
    <w:semiHidden/>
    <w:unhideWhenUsed/>
    <w:rsid w:val="00E07D2F"/>
    <w:pPr>
      <w:ind w:hanging="360" w:left="1080"/>
      <w:contextualSpacing/>
    </w:pPr>
  </w:style>
  <w:style w:styleId="List2" w:type="paragraph">
    <w:name w:val="List 2"/>
    <w:basedOn w:val="Normal"/>
    <w:uiPriority w:val="99"/>
    <w:semiHidden/>
    <w:unhideWhenUsed/>
    <w:rsid w:val="00E07D2F"/>
    <w:pPr>
      <w:ind w:hanging="360" w:left="720"/>
      <w:contextualSpacing/>
    </w:pPr>
  </w:style>
  <w:style w:styleId="List" w:type="paragraph">
    <w:name w:val="List"/>
    <w:basedOn w:val="Normal"/>
    <w:uiPriority w:val="99"/>
    <w:semiHidden/>
    <w:unhideWhenUsed/>
    <w:rsid w:val="00E07D2F"/>
    <w:pPr>
      <w:ind w:hanging="360" w:left="360"/>
      <w:contextualSpacing/>
    </w:pPr>
  </w:style>
  <w:style w:styleId="Index1" w:type="paragraph">
    <w:name w:val="index 1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22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98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76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54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32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110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88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66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E07D2F"/>
    <w:pPr>
      <w:spacing w:after="0" w:before="0"/>
      <w:ind w:hanging="220" w:left="440"/>
    </w:pPr>
  </w:style>
  <w:style w:styleId="Signature" w:type="paragraph">
    <w:name w:val="Signature"/>
    <w:basedOn w:val="Normal"/>
    <w:link w:val="SignatureChar1"/>
    <w:uiPriority w:val="99"/>
    <w:semiHidden/>
    <w:unhideWhenUsed/>
    <w:rsid w:val="00E07D2F"/>
    <w:pPr>
      <w:spacing w:after="0" w:before="0"/>
      <w:ind w:left="4320"/>
    </w:pPr>
  </w:style>
  <w:style w:customStyle="1" w:styleId="SignatureChar1" w:type="character">
    <w:name w:val="Signature Char1"/>
    <w:basedOn w:val="DefaultParagraphFont"/>
    <w:link w:val="Signature"/>
    <w:uiPriority w:val="99"/>
    <w:semiHidden/>
    <w:rsid w:val="00E07D2F"/>
    <w:rPr>
      <w:rFonts w:cs="Times New Roman" w:eastAsia="Times New Roman"/>
      <w:szCs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E07D2F"/>
    <w:rPr>
      <w:rFonts w:cs="Arial" w:eastAsia="Batang"/>
      <w:szCs w:val="20"/>
    </w:rPr>
  </w:style>
  <w:style w:customStyle="1" w:styleId="SalutationChar1" w:type="character">
    <w:name w:val="Salutation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E07D2F"/>
    <w:pPr>
      <w:spacing w:after="0" w:before="0"/>
    </w:pPr>
    <w:rPr>
      <w:rFonts w:cs="Arial" w:eastAsia="Batang"/>
      <w:b/>
      <w:szCs w:val="20"/>
    </w:rPr>
  </w:style>
  <w:style w:customStyle="1" w:styleId="NoteHeadingChar1" w:type="character">
    <w:name w:val="Note Heading Char1"/>
    <w:basedOn w:val="DefaultParagraphFont"/>
    <w:uiPriority w:val="99"/>
    <w:semiHidden/>
    <w:rsid w:val="00E07D2F"/>
    <w:rPr>
      <w:rFonts w:cs="Times New Roman" w:eastAsia="Times New Roman"/>
      <w:szCs w:val="24"/>
    </w:rPr>
  </w:style>
  <w:style w:styleId="NormalIndent" w:type="paragraph">
    <w:name w:val="Normal Indent"/>
    <w:basedOn w:val="Normal"/>
    <w:uiPriority w:val="99"/>
    <w:semiHidden/>
    <w:unhideWhenUsed/>
    <w:rsid w:val="00E07D2F"/>
    <w:pPr>
      <w:ind w:left="720"/>
    </w:pPr>
  </w:style>
  <w:style w:styleId="MessageHeader" w:type="paragraph">
    <w:name w:val="Message Header"/>
    <w:basedOn w:val="Normal"/>
    <w:link w:val="MessageHeaderChar1"/>
    <w:uiPriority w:val="99"/>
    <w:semiHidden/>
    <w:unhideWhenUsed/>
    <w:rsid w:val="00E07D2F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hanging="1080" w:left="1080"/>
    </w:pPr>
    <w:rPr>
      <w:rFonts w:asciiTheme="majorHAnsi" w:cstheme="majorBidi" w:eastAsiaTheme="majorEastAsia" w:hAnsiTheme="majorHAnsi"/>
      <w:sz w:val="24"/>
    </w:rPr>
  </w:style>
  <w:style w:customStyle="1" w:styleId="MessageHeaderChar1" w:type="character">
    <w:name w:val="Message Header Char1"/>
    <w:basedOn w:val="DefaultParagraphFont"/>
    <w:link w:val="MessageHeader"/>
    <w:uiPriority w:val="99"/>
    <w:semiHidden/>
    <w:rsid w:val="00E07D2F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MacroText" w:type="paragraph">
    <w:name w:val="macro"/>
    <w:link w:val="MacroTextChar1"/>
    <w:uiPriority w:val="99"/>
    <w:semiHidden/>
    <w:unhideWhenUsed/>
    <w:rsid w:val="00E07D2F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cs="Times New Roman" w:eastAsia="Times New Roman" w:hAnsi="Consolas"/>
      <w:sz w:val="20"/>
      <w:szCs w:val="20"/>
    </w:rPr>
  </w:style>
  <w:style w:customStyle="1" w:styleId="MacroTextChar1" w:type="character">
    <w:name w:val="Macro Text Char1"/>
    <w:basedOn w:val="DefaultParagraphFont"/>
    <w:link w:val="MacroText"/>
    <w:uiPriority w:val="99"/>
    <w:semiHidden/>
    <w:rsid w:val="00E07D2F"/>
    <w:rPr>
      <w:rFonts w:ascii="Consolas" w:cs="Times New Roman" w:eastAsia="Times New Roman" w:hAnsi="Consolas"/>
      <w:sz w:val="20"/>
      <w:szCs w:val="20"/>
    </w:rPr>
  </w:style>
  <w:style w:styleId="TableGridLight" w:type="table">
    <w:name w:val="Grid Table Light"/>
    <w:basedOn w:val="TableNormal"/>
    <w:uiPriority w:val="40"/>
    <w:rsid w:val="00E07D2F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UnresolvedMention" w:type="character">
    <w:name w:val="Unresolved Mention"/>
    <w:basedOn w:val="DefaultParagraphFont"/>
    <w:uiPriority w:val="99"/>
    <w:semiHidden/>
    <w:unhideWhenUsed/>
    <w:rsid w:val="008D025B"/>
    <w:rPr>
      <w:color w:val="605E5C"/>
      <w:shd w:color="auto" w:fill="E1DFDD" w:val="clear"/>
    </w:rPr>
  </w:style>
  <w:style w:customStyle="1" w:styleId="Heading1noTOC" w:type="paragraph">
    <w:name w:val="Heading 1 (no TOC)"/>
    <w:basedOn w:val="Heading1"/>
    <w:next w:val="Normal"/>
    <w:qFormat/>
    <w:rsid w:val="00896EAF"/>
  </w:style>
  <w:style w:customStyle="1" w:styleId="FigCaption" w:type="paragraph">
    <w:name w:val="Fig Caption"/>
    <w:basedOn w:val="Caption"/>
    <w:qFormat/>
    <w:rsid w:val="00457E90"/>
  </w:style>
  <w:style w:customStyle="1" w:styleId="Reference" w:type="paragraph">
    <w:name w:val="Reference"/>
    <w:basedOn w:val="Normal"/>
    <w:qFormat/>
    <w:rsid w:val="009E6947"/>
    <w:pPr>
      <w:ind w:hanging="720" w:left="7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55" Type="http://schemas.openxmlformats.org/officeDocument/2006/relationships/image" Target="media/rId55.png"/><Relationship Id="rId63" Type="http://schemas.openxmlformats.org/officeDocument/2006/relationships/image" Target="media/rId63.png"/><Relationship Id="rId21" Type="http://schemas.openxmlformats.org/officeDocument/2006/relationships/image" Target="media/rId21.png"/><Relationship Id="rId133" Type="http://schemas.openxmlformats.org/officeDocument/2006/relationships/image" Target="media/rId133.png"/><Relationship Id="rId141" Type="http://schemas.openxmlformats.org/officeDocument/2006/relationships/customXml" Target="../customXml/item2.xml"/><Relationship Id="rId7" Type="http://schemas.openxmlformats.org/officeDocument/2006/relationships/footnotes" Target="footnotes.xml"/><Relationship Id="rId71" Type="http://schemas.openxmlformats.org/officeDocument/2006/relationships/image" Target="media/rId71.png"/><Relationship Id="rId2" Type="http://schemas.openxmlformats.org/officeDocument/2006/relationships/styles" Target="styles.xml"/><Relationship Id="rId75" Type="http://schemas.openxmlformats.org/officeDocument/2006/relationships/image" Target="media/rId75.png"/><Relationship Id="rId83" Type="http://schemas.openxmlformats.org/officeDocument/2006/relationships/image" Target="media/rId83.png"/><Relationship Id="rId91" Type="http://schemas.openxmlformats.org/officeDocument/2006/relationships/image" Target="media/rId91.png"/><Relationship Id="rId107" Type="http://schemas.openxmlformats.org/officeDocument/2006/relationships/image" Target="media/rId107.png"/><Relationship Id="rId41" Type="http://schemas.openxmlformats.org/officeDocument/2006/relationships/image" Target="media/rId41.png"/><Relationship Id="rId14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footer" Target="footer1.xml"/><Relationship Id="rId79" Type="http://schemas.openxmlformats.org/officeDocument/2006/relationships/image" Target="media/rId79.png"/><Relationship Id="rId87" Type="http://schemas.openxmlformats.org/officeDocument/2006/relationships/image" Target="media/rId87.png"/><Relationship Id="rId115" Type="http://schemas.openxmlformats.org/officeDocument/2006/relationships/image" Target="media/rId115.png"/><Relationship Id="rId45" Type="http://schemas.openxmlformats.org/officeDocument/2006/relationships/image" Target="media/rId45.png"/><Relationship Id="rId5" Type="http://schemas.openxmlformats.org/officeDocument/2006/relationships/fontTable" Target="fontTable.xml"/><Relationship Id="rId95" Type="http://schemas.openxmlformats.org/officeDocument/2006/relationships/image" Target="media/rId95.png"/><Relationship Id="rId127" Type="http://schemas.openxmlformats.org/officeDocument/2006/relationships/image" Target="media/rId127.png"/><Relationship Id="rId28" Type="http://schemas.openxmlformats.org/officeDocument/2006/relationships/image" Target="media/rId28.png"/><Relationship Id="rId49" Type="http://schemas.openxmlformats.org/officeDocument/2006/relationships/image" Target="media/rId49.png"/><Relationship Id="rId10" Type="http://schemas.openxmlformats.org/officeDocument/2006/relationships/header" Target="header2.xml"/><Relationship Id="rId99" Type="http://schemas.openxmlformats.org/officeDocument/2006/relationships/image" Target="media/rId99.png"/><Relationship Id="rId31" Type="http://schemas.openxmlformats.org/officeDocument/2006/relationships/image" Target="media/rId3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9" Type="http://schemas.openxmlformats.org/officeDocument/2006/relationships/image" Target="media/rId139.png"/><Relationship Id="rId35" Type="http://schemas.openxmlformats.org/officeDocument/2006/relationships/image" Target="media/rId35.png"/><Relationship Id="rId8" Type="http://schemas.openxmlformats.org/officeDocument/2006/relationships/comments" Target="comments.xml"/><Relationship Id="rId121" Type="http://schemas.openxmlformats.org/officeDocument/2006/relationships/image" Target="media/rId121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59" Type="http://schemas.openxmlformats.org/officeDocument/2006/relationships/image" Target="media/rId59.png"/><Relationship Id="rId67" Type="http://schemas.openxmlformats.org/officeDocument/2006/relationships/image" Target="media/rId67.png"/><Relationship Id="rId103" Type="http://schemas.openxmlformats.org/officeDocument/2006/relationships/image" Target="media/rId103.png"/><Relationship Id="rId25" Type="http://schemas.openxmlformats.org/officeDocument/2006/relationships/image" Target="media/rId25.png"/><Relationship Id="rId38" Type="http://schemas.openxmlformats.org/officeDocument/2006/relationships/image" Target="media/rId38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385C0B40A6489A519227AC58B4E3" ma:contentTypeVersion="17" ma:contentTypeDescription="Create a new document." ma:contentTypeScope="" ma:versionID="e6de73cdc9f2b7a585f5c1b914769162">
  <xsd:schema xmlns:xsd="http://www.w3.org/2001/XMLSchema" xmlns:xs="http://www.w3.org/2001/XMLSchema" xmlns:p="http://schemas.microsoft.com/office/2006/metadata/properties" xmlns:ns2="bc6bf495-21ae-404b-8e97-66fa0caa1a05" xmlns:ns3="cfd2c1a7-302c-4066-90c5-ace2b1db410b" targetNamespace="http://schemas.microsoft.com/office/2006/metadata/properties" ma:root="true" ma:fieldsID="e850a417b32712145bcb0f8f81b3f16b" ns2:_="" ns3:_="">
    <xsd:import namespace="bc6bf495-21ae-404b-8e97-66fa0caa1a05"/>
    <xsd:import namespace="cfd2c1a7-302c-4066-90c5-ace2b1db4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bf495-21ae-404b-8e97-66fa0caa1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2c1a7-302c-4066-90c5-ace2b1db4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89ee64e-79d1-4b52-88a0-0d55cb587dd3}" ma:internalName="TaxCatchAll" ma:showField="CatchAllData" ma:web="cfd2c1a7-302c-4066-90c5-ace2b1db4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D61762-7F08-4BC6-920E-A6E2780A0988}"/>
</file>

<file path=customXml/itemProps2.xml><?xml version="1.0" encoding="utf-8"?>
<ds:datastoreItem xmlns:ds="http://schemas.openxmlformats.org/officeDocument/2006/customXml" ds:itemID="{BCF6B8EC-469E-4B59-94E2-BAAE8F7765BD}"/>
</file>

<file path=docProps/app.xml><?xml version="1.0" encoding="utf-8"?>
<Properties xmlns="http://schemas.openxmlformats.org/officeDocument/2006/extended-properties" xmlns:vt="http://schemas.openxmlformats.org/officeDocument/2006/docPropsVTypes">
  <Template>Waiver_report_styles.dotx</Template>
  <TotalTime>8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Chapter Updates</dc:title>
  <dc:creator/>
  <cp:keywords/>
  <dcterms:created xsi:type="dcterms:W3CDTF">2023-10-09T00:49:43Z</dcterms:created>
  <dcterms:modified xsi:type="dcterms:W3CDTF">2023-10-09T00:49:43Z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/>
  </property>
</Properties>
</file>